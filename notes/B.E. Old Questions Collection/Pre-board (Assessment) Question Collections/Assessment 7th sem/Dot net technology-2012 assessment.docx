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081" w:rsidRPr="005C6D21" w:rsidRDefault="00D60081" w:rsidP="005C6D21">
      <w:pPr>
        <w:tabs>
          <w:tab w:val="right" w:pos="8460"/>
        </w:tabs>
        <w:jc w:val="center"/>
        <w:rPr>
          <w:sz w:val="22"/>
          <w:szCs w:val="22"/>
        </w:rPr>
      </w:pPr>
      <w:r w:rsidRPr="005C6D21">
        <w:rPr>
          <w:sz w:val="22"/>
          <w:szCs w:val="22"/>
        </w:rPr>
        <w:t>Nepal College of Information Technology</w:t>
      </w:r>
    </w:p>
    <w:p w:rsidR="00D60081" w:rsidRPr="005C6D21" w:rsidRDefault="00D60081" w:rsidP="005C6D21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5C6D21">
        <w:rPr>
          <w:b/>
          <w:bCs/>
          <w:sz w:val="22"/>
          <w:szCs w:val="22"/>
        </w:rPr>
        <w:t>Assessment</w:t>
      </w:r>
    </w:p>
    <w:p w:rsidR="00D60081" w:rsidRPr="005C6D21" w:rsidRDefault="00D60081" w:rsidP="005C6D21">
      <w:pPr>
        <w:tabs>
          <w:tab w:val="right" w:pos="8460"/>
        </w:tabs>
        <w:jc w:val="center"/>
        <w:rPr>
          <w:sz w:val="22"/>
          <w:szCs w:val="22"/>
        </w:rPr>
      </w:pPr>
      <w:r w:rsidRPr="005C6D21">
        <w:rPr>
          <w:sz w:val="22"/>
          <w:szCs w:val="22"/>
        </w:rPr>
        <w:t>Fall 2012</w:t>
      </w:r>
    </w:p>
    <w:p w:rsidR="00D60081" w:rsidRPr="005C6D21" w:rsidRDefault="00D60081" w:rsidP="005C6D21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5C6D21">
        <w:rPr>
          <w:sz w:val="22"/>
          <w:szCs w:val="22"/>
        </w:rPr>
        <w:t>Program</w:t>
      </w:r>
      <w:r w:rsidRPr="005C6D21">
        <w:rPr>
          <w:sz w:val="22"/>
          <w:szCs w:val="22"/>
        </w:rPr>
        <w:tab/>
        <w:t>:</w:t>
      </w:r>
      <w:r w:rsidRPr="005C6D21">
        <w:rPr>
          <w:sz w:val="22"/>
          <w:szCs w:val="22"/>
        </w:rPr>
        <w:tab/>
        <w:t xml:space="preserve">BE </w:t>
      </w:r>
      <w:r w:rsidRPr="005C6D21">
        <w:rPr>
          <w:sz w:val="22"/>
          <w:szCs w:val="22"/>
        </w:rPr>
        <w:tab/>
        <w:t>Time</w:t>
      </w:r>
      <w:r w:rsidRPr="005C6D21">
        <w:rPr>
          <w:sz w:val="22"/>
          <w:szCs w:val="22"/>
        </w:rPr>
        <w:tab/>
        <w:t>:</w:t>
      </w:r>
      <w:r w:rsidRPr="005C6D21">
        <w:rPr>
          <w:sz w:val="22"/>
          <w:szCs w:val="22"/>
        </w:rPr>
        <w:tab/>
        <w:t>3 hrs</w:t>
      </w:r>
    </w:p>
    <w:p w:rsidR="00D60081" w:rsidRPr="005C6D21" w:rsidRDefault="00D60081" w:rsidP="005C6D21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5C6D21">
        <w:rPr>
          <w:sz w:val="22"/>
          <w:szCs w:val="22"/>
        </w:rPr>
        <w:t>Semester</w:t>
      </w:r>
      <w:r w:rsidRPr="005C6D21">
        <w:rPr>
          <w:sz w:val="22"/>
          <w:szCs w:val="22"/>
        </w:rPr>
        <w:tab/>
        <w:t>:</w:t>
      </w:r>
      <w:r w:rsidRPr="005C6D21">
        <w:rPr>
          <w:sz w:val="22"/>
          <w:szCs w:val="22"/>
        </w:rPr>
        <w:tab/>
        <w:t>Fall (VII)</w:t>
      </w:r>
      <w:r w:rsidRPr="005C6D21">
        <w:rPr>
          <w:sz w:val="22"/>
          <w:szCs w:val="22"/>
        </w:rPr>
        <w:tab/>
        <w:t>FM</w:t>
      </w:r>
      <w:r w:rsidRPr="005C6D21">
        <w:rPr>
          <w:sz w:val="22"/>
          <w:szCs w:val="22"/>
        </w:rPr>
        <w:tab/>
        <w:t>:</w:t>
      </w:r>
      <w:r w:rsidRPr="005C6D21">
        <w:rPr>
          <w:sz w:val="22"/>
          <w:szCs w:val="22"/>
        </w:rPr>
        <w:tab/>
        <w:t>100</w:t>
      </w:r>
    </w:p>
    <w:p w:rsidR="00D60081" w:rsidRPr="005C6D21" w:rsidRDefault="00D60081" w:rsidP="005C6D21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5C6D21">
        <w:rPr>
          <w:sz w:val="22"/>
          <w:szCs w:val="22"/>
        </w:rPr>
        <w:t>Subject</w:t>
      </w:r>
      <w:r w:rsidRPr="005C6D21">
        <w:rPr>
          <w:sz w:val="22"/>
          <w:szCs w:val="22"/>
        </w:rPr>
        <w:tab/>
        <w:t>:</w:t>
      </w:r>
      <w:r w:rsidRPr="005C6D21">
        <w:rPr>
          <w:sz w:val="22"/>
          <w:szCs w:val="22"/>
        </w:rPr>
        <w:tab/>
        <w:t>Dot Net Technology</w:t>
      </w:r>
      <w:r w:rsidRPr="005C6D21">
        <w:rPr>
          <w:sz w:val="22"/>
          <w:szCs w:val="22"/>
        </w:rPr>
        <w:tab/>
        <w:t>PM</w:t>
      </w:r>
      <w:r w:rsidRPr="005C6D21">
        <w:rPr>
          <w:sz w:val="22"/>
          <w:szCs w:val="22"/>
        </w:rPr>
        <w:tab/>
        <w:t>:</w:t>
      </w:r>
      <w:r w:rsidRPr="005C6D21">
        <w:rPr>
          <w:sz w:val="22"/>
          <w:szCs w:val="22"/>
        </w:rPr>
        <w:tab/>
        <w:t>50</w:t>
      </w:r>
    </w:p>
    <w:p w:rsidR="00D60081" w:rsidRPr="005C6D21" w:rsidRDefault="00D60081" w:rsidP="00E32EAA">
      <w:pPr>
        <w:jc w:val="right"/>
        <w:rPr>
          <w:sz w:val="22"/>
          <w:szCs w:val="22"/>
        </w:rPr>
      </w:pPr>
    </w:p>
    <w:p w:rsidR="00D60081" w:rsidRPr="005C6D21" w:rsidRDefault="00D60081" w:rsidP="005C6D21">
      <w:pPr>
        <w:numPr>
          <w:ilvl w:val="0"/>
          <w:numId w:val="10"/>
        </w:numPr>
        <w:rPr>
          <w:i/>
          <w:iCs/>
          <w:sz w:val="22"/>
          <w:szCs w:val="22"/>
        </w:rPr>
      </w:pPr>
      <w:r w:rsidRPr="005C6D21">
        <w:rPr>
          <w:i/>
          <w:iCs/>
          <w:sz w:val="22"/>
          <w:szCs w:val="22"/>
        </w:rPr>
        <w:t>Candidates are required to give their answers in their own words as far as practicable.</w:t>
      </w:r>
    </w:p>
    <w:p w:rsidR="00D60081" w:rsidRPr="005C6D21" w:rsidRDefault="00D60081" w:rsidP="005C6D21">
      <w:pPr>
        <w:numPr>
          <w:ilvl w:val="0"/>
          <w:numId w:val="10"/>
        </w:numPr>
        <w:rPr>
          <w:i/>
          <w:iCs/>
          <w:sz w:val="22"/>
          <w:szCs w:val="22"/>
        </w:rPr>
      </w:pPr>
      <w:r w:rsidRPr="005C6D21">
        <w:rPr>
          <w:i/>
          <w:iCs/>
          <w:sz w:val="22"/>
          <w:szCs w:val="22"/>
        </w:rPr>
        <w:t>Make assumptions if necessary. Each question carries equal marks.</w:t>
      </w:r>
    </w:p>
    <w:p w:rsidR="00D60081" w:rsidRPr="005C6D21" w:rsidRDefault="00D60081" w:rsidP="005C6D21">
      <w:pPr>
        <w:numPr>
          <w:ilvl w:val="0"/>
          <w:numId w:val="10"/>
        </w:numPr>
        <w:rPr>
          <w:b/>
          <w:bCs/>
          <w:i/>
          <w:iCs/>
          <w:sz w:val="22"/>
          <w:szCs w:val="22"/>
        </w:rPr>
      </w:pPr>
      <w:r w:rsidRPr="005C6D21">
        <w:rPr>
          <w:b/>
          <w:bCs/>
          <w:i/>
          <w:iCs/>
          <w:sz w:val="22"/>
          <w:szCs w:val="22"/>
        </w:rPr>
        <w:t>Attempt any 5 questions.</w:t>
      </w:r>
    </w:p>
    <w:p w:rsidR="00D60081" w:rsidRPr="005C6D21" w:rsidRDefault="00D60081" w:rsidP="00E32EA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60081" w:rsidRPr="005C6D21" w:rsidRDefault="00D60081" w:rsidP="005C6D21">
      <w:pPr>
        <w:pStyle w:val="ListParagraph"/>
        <w:tabs>
          <w:tab w:val="left" w:pos="540"/>
          <w:tab w:val="left" w:pos="1080"/>
        </w:tabs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1.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Describe in detail the layered architecture of .net framework.</w:t>
      </w:r>
    </w:p>
    <w:p w:rsidR="00D60081" w:rsidRPr="005C6D21" w:rsidRDefault="00D60081" w:rsidP="005C6D21">
      <w:pPr>
        <w:pStyle w:val="ListParagraph"/>
        <w:widowControl w:val="0"/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2.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 xml:space="preserve">Explain the terms Common Language Runtime and Garbage </w:t>
      </w:r>
      <w:r>
        <w:rPr>
          <w:sz w:val="22"/>
          <w:szCs w:val="22"/>
        </w:rPr>
        <w:t>Collection in relation to .NET.</w:t>
      </w:r>
    </w:p>
    <w:p w:rsidR="00D60081" w:rsidRPr="005C6D21" w:rsidRDefault="00D60081" w:rsidP="005C6D21">
      <w:pPr>
        <w:pStyle w:val="ListParagraph"/>
        <w:widowControl w:val="0"/>
        <w:tabs>
          <w:tab w:val="left" w:pos="540"/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3.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Write a C# Console Application that read a character array and count the number of vowels in that array. (For example: “portal” has 2 vowels)</w:t>
      </w:r>
    </w:p>
    <w:p w:rsidR="00D60081" w:rsidRPr="005C6D21" w:rsidRDefault="00D60081" w:rsidP="005C6D21">
      <w:pPr>
        <w:pStyle w:val="ListParagraph"/>
        <w:widowControl w:val="0"/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4.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How are classes different from structures in .net C# language. Show with an example.</w:t>
      </w:r>
    </w:p>
    <w:p w:rsidR="00D60081" w:rsidRPr="005C6D21" w:rsidRDefault="00D60081" w:rsidP="005C6D21">
      <w:pPr>
        <w:pStyle w:val="ListParagraph"/>
        <w:widowControl w:val="0"/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5.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Explain few of C# OOP terminologies: virtual, override, readonly, sealed</w:t>
      </w:r>
    </w:p>
    <w:p w:rsidR="00D60081" w:rsidRPr="005C6D21" w:rsidRDefault="00D60081" w:rsidP="005C6D21">
      <w:pPr>
        <w:pStyle w:val="ListParagraph"/>
        <w:tabs>
          <w:tab w:val="left" w:pos="540"/>
          <w:tab w:val="left" w:pos="1080"/>
        </w:tabs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6.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What is the syntax for method. What are the different method modifiers used in C#.</w:t>
      </w:r>
    </w:p>
    <w:p w:rsidR="00D60081" w:rsidRPr="005C6D21" w:rsidRDefault="00D60081" w:rsidP="005C6D21">
      <w:pPr>
        <w:pStyle w:val="ListParagraph"/>
        <w:widowControl w:val="0"/>
        <w:tabs>
          <w:tab w:val="left" w:pos="540"/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7.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Write a complete Windows Application that has a ComboBox control with the list of the fruits. Display the selected fruit in the another label on its change event.</w:t>
      </w:r>
    </w:p>
    <w:p w:rsidR="00D60081" w:rsidRPr="005C6D21" w:rsidRDefault="00D60081" w:rsidP="005C6D21">
      <w:pPr>
        <w:pStyle w:val="ListParagraph"/>
        <w:tabs>
          <w:tab w:val="left" w:pos="540"/>
          <w:tab w:val="left" w:pos="1080"/>
        </w:tabs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8.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Write Short Notes on: (any two)</w:t>
      </w:r>
    </w:p>
    <w:p w:rsidR="00D60081" w:rsidRPr="005C6D21" w:rsidRDefault="00D60081" w:rsidP="005C6D21">
      <w:pPr>
        <w:tabs>
          <w:tab w:val="left" w:pos="540"/>
          <w:tab w:val="left" w:pos="1080"/>
        </w:tabs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ab/>
        <w:t>a.</w:t>
      </w:r>
      <w:r w:rsidRPr="005C6D21">
        <w:rPr>
          <w:sz w:val="22"/>
          <w:szCs w:val="22"/>
        </w:rPr>
        <w:tab/>
        <w:t>Visual Studio IDE</w:t>
      </w:r>
    </w:p>
    <w:p w:rsidR="00D60081" w:rsidRPr="005C6D21" w:rsidRDefault="00D60081" w:rsidP="005C6D21">
      <w:pPr>
        <w:tabs>
          <w:tab w:val="left" w:pos="540"/>
          <w:tab w:val="left" w:pos="1080"/>
        </w:tabs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ab/>
        <w:t>b.</w:t>
      </w:r>
      <w:r w:rsidRPr="005C6D21">
        <w:rPr>
          <w:sz w:val="22"/>
          <w:szCs w:val="22"/>
        </w:rPr>
        <w:tab/>
        <w:t>Boxing / Unboxing</w:t>
      </w:r>
    </w:p>
    <w:p w:rsidR="00D60081" w:rsidRPr="005C6D21" w:rsidRDefault="00D60081" w:rsidP="005C6D21">
      <w:pPr>
        <w:tabs>
          <w:tab w:val="left" w:pos="540"/>
          <w:tab w:val="left" w:pos="1080"/>
        </w:tabs>
        <w:ind w:left="1080" w:hanging="108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C6D21">
        <w:rPr>
          <w:sz w:val="22"/>
          <w:szCs w:val="22"/>
        </w:rPr>
        <w:t>c.</w:t>
      </w:r>
      <w:r w:rsidRPr="005C6D21">
        <w:rPr>
          <w:sz w:val="22"/>
          <w:szCs w:val="22"/>
        </w:rPr>
        <w:tab/>
        <w:t>Value and Reference Types</w:t>
      </w:r>
    </w:p>
    <w:p w:rsidR="00D60081" w:rsidRPr="005C6D21" w:rsidRDefault="00D60081" w:rsidP="005C6D21">
      <w:pPr>
        <w:tabs>
          <w:tab w:val="right" w:pos="8460"/>
        </w:tabs>
        <w:jc w:val="center"/>
        <w:rPr>
          <w:sz w:val="22"/>
          <w:szCs w:val="22"/>
        </w:rPr>
      </w:pPr>
      <w:r>
        <w:rPr>
          <w:sz w:val="22"/>
          <w:szCs w:val="22"/>
        </w:rPr>
        <w:br w:type="column"/>
      </w:r>
      <w:r w:rsidRPr="005C6D21">
        <w:rPr>
          <w:sz w:val="22"/>
          <w:szCs w:val="22"/>
        </w:rPr>
        <w:t>Nepal College of Information Technology</w:t>
      </w:r>
    </w:p>
    <w:p w:rsidR="00D60081" w:rsidRPr="005C6D21" w:rsidRDefault="00D60081" w:rsidP="005C6D21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5C6D21">
        <w:rPr>
          <w:b/>
          <w:bCs/>
          <w:sz w:val="22"/>
          <w:szCs w:val="22"/>
        </w:rPr>
        <w:t>Assessment</w:t>
      </w:r>
    </w:p>
    <w:p w:rsidR="00D60081" w:rsidRPr="005C6D21" w:rsidRDefault="00D60081" w:rsidP="005C6D21">
      <w:pPr>
        <w:tabs>
          <w:tab w:val="right" w:pos="8460"/>
        </w:tabs>
        <w:jc w:val="center"/>
        <w:rPr>
          <w:sz w:val="22"/>
          <w:szCs w:val="22"/>
        </w:rPr>
      </w:pPr>
      <w:r w:rsidRPr="005C6D21">
        <w:rPr>
          <w:sz w:val="22"/>
          <w:szCs w:val="22"/>
        </w:rPr>
        <w:t>Fall 2012</w:t>
      </w:r>
    </w:p>
    <w:p w:rsidR="00D60081" w:rsidRPr="005C6D21" w:rsidRDefault="00D60081" w:rsidP="005C6D21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5C6D21">
        <w:rPr>
          <w:sz w:val="22"/>
          <w:szCs w:val="22"/>
        </w:rPr>
        <w:t>Program</w:t>
      </w:r>
      <w:r w:rsidRPr="005C6D21">
        <w:rPr>
          <w:sz w:val="22"/>
          <w:szCs w:val="22"/>
        </w:rPr>
        <w:tab/>
        <w:t>:</w:t>
      </w:r>
      <w:r w:rsidRPr="005C6D21">
        <w:rPr>
          <w:sz w:val="22"/>
          <w:szCs w:val="22"/>
        </w:rPr>
        <w:tab/>
        <w:t xml:space="preserve">BE </w:t>
      </w:r>
      <w:r w:rsidRPr="005C6D21">
        <w:rPr>
          <w:sz w:val="22"/>
          <w:szCs w:val="22"/>
        </w:rPr>
        <w:tab/>
        <w:t>Time</w:t>
      </w:r>
      <w:r w:rsidRPr="005C6D21">
        <w:rPr>
          <w:sz w:val="22"/>
          <w:szCs w:val="22"/>
        </w:rPr>
        <w:tab/>
        <w:t>:</w:t>
      </w:r>
      <w:r w:rsidRPr="005C6D21">
        <w:rPr>
          <w:sz w:val="22"/>
          <w:szCs w:val="22"/>
        </w:rPr>
        <w:tab/>
        <w:t>3 hrs</w:t>
      </w:r>
    </w:p>
    <w:p w:rsidR="00D60081" w:rsidRPr="005C6D21" w:rsidRDefault="00D60081" w:rsidP="005C6D21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5C6D21">
        <w:rPr>
          <w:sz w:val="22"/>
          <w:szCs w:val="22"/>
        </w:rPr>
        <w:t>Semester</w:t>
      </w:r>
      <w:r w:rsidRPr="005C6D21">
        <w:rPr>
          <w:sz w:val="22"/>
          <w:szCs w:val="22"/>
        </w:rPr>
        <w:tab/>
        <w:t>:</w:t>
      </w:r>
      <w:r w:rsidRPr="005C6D21">
        <w:rPr>
          <w:sz w:val="22"/>
          <w:szCs w:val="22"/>
        </w:rPr>
        <w:tab/>
        <w:t>Fall (VII)</w:t>
      </w:r>
      <w:r w:rsidRPr="005C6D21">
        <w:rPr>
          <w:sz w:val="22"/>
          <w:szCs w:val="22"/>
        </w:rPr>
        <w:tab/>
        <w:t>FM</w:t>
      </w:r>
      <w:r w:rsidRPr="005C6D21">
        <w:rPr>
          <w:sz w:val="22"/>
          <w:szCs w:val="22"/>
        </w:rPr>
        <w:tab/>
        <w:t>:</w:t>
      </w:r>
      <w:r w:rsidRPr="005C6D21">
        <w:rPr>
          <w:sz w:val="22"/>
          <w:szCs w:val="22"/>
        </w:rPr>
        <w:tab/>
        <w:t>100</w:t>
      </w:r>
    </w:p>
    <w:p w:rsidR="00D60081" w:rsidRPr="005C6D21" w:rsidRDefault="00D60081" w:rsidP="005C6D21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5C6D21">
        <w:rPr>
          <w:sz w:val="22"/>
          <w:szCs w:val="22"/>
        </w:rPr>
        <w:t>Subject</w:t>
      </w:r>
      <w:r w:rsidRPr="005C6D21">
        <w:rPr>
          <w:sz w:val="22"/>
          <w:szCs w:val="22"/>
        </w:rPr>
        <w:tab/>
        <w:t>:</w:t>
      </w:r>
      <w:r w:rsidRPr="005C6D21">
        <w:rPr>
          <w:sz w:val="22"/>
          <w:szCs w:val="22"/>
        </w:rPr>
        <w:tab/>
        <w:t>Dot Net Technology</w:t>
      </w:r>
      <w:r w:rsidRPr="005C6D21">
        <w:rPr>
          <w:sz w:val="22"/>
          <w:szCs w:val="22"/>
        </w:rPr>
        <w:tab/>
        <w:t>PM</w:t>
      </w:r>
      <w:r w:rsidRPr="005C6D21">
        <w:rPr>
          <w:sz w:val="22"/>
          <w:szCs w:val="22"/>
        </w:rPr>
        <w:tab/>
        <w:t>:</w:t>
      </w:r>
      <w:r w:rsidRPr="005C6D21">
        <w:rPr>
          <w:sz w:val="22"/>
          <w:szCs w:val="22"/>
        </w:rPr>
        <w:tab/>
        <w:t>50</w:t>
      </w:r>
    </w:p>
    <w:p w:rsidR="00D60081" w:rsidRPr="005C6D21" w:rsidRDefault="00D60081" w:rsidP="005C6D21">
      <w:pPr>
        <w:jc w:val="right"/>
        <w:rPr>
          <w:sz w:val="22"/>
          <w:szCs w:val="22"/>
        </w:rPr>
      </w:pPr>
    </w:p>
    <w:p w:rsidR="00D60081" w:rsidRPr="005C6D21" w:rsidRDefault="00D60081" w:rsidP="005C6D21">
      <w:pPr>
        <w:numPr>
          <w:ilvl w:val="0"/>
          <w:numId w:val="10"/>
        </w:numPr>
        <w:rPr>
          <w:i/>
          <w:iCs/>
          <w:sz w:val="22"/>
          <w:szCs w:val="22"/>
        </w:rPr>
      </w:pPr>
      <w:r w:rsidRPr="005C6D21">
        <w:rPr>
          <w:i/>
          <w:iCs/>
          <w:sz w:val="22"/>
          <w:szCs w:val="22"/>
        </w:rPr>
        <w:t>Candidates are required to give their answers in their own words as far as practicable.</w:t>
      </w:r>
    </w:p>
    <w:p w:rsidR="00D60081" w:rsidRPr="005C6D21" w:rsidRDefault="00D60081" w:rsidP="005C6D21">
      <w:pPr>
        <w:numPr>
          <w:ilvl w:val="0"/>
          <w:numId w:val="10"/>
        </w:numPr>
        <w:rPr>
          <w:i/>
          <w:iCs/>
          <w:sz w:val="22"/>
          <w:szCs w:val="22"/>
        </w:rPr>
      </w:pPr>
      <w:r w:rsidRPr="005C6D21">
        <w:rPr>
          <w:i/>
          <w:iCs/>
          <w:sz w:val="22"/>
          <w:szCs w:val="22"/>
        </w:rPr>
        <w:t>Make assumptions if necessary. Each question carries equal marks.</w:t>
      </w:r>
    </w:p>
    <w:p w:rsidR="00D60081" w:rsidRPr="005C6D21" w:rsidRDefault="00D60081" w:rsidP="005C6D21">
      <w:pPr>
        <w:numPr>
          <w:ilvl w:val="0"/>
          <w:numId w:val="10"/>
        </w:numPr>
        <w:rPr>
          <w:b/>
          <w:bCs/>
          <w:i/>
          <w:iCs/>
          <w:sz w:val="22"/>
          <w:szCs w:val="22"/>
        </w:rPr>
      </w:pPr>
      <w:r w:rsidRPr="005C6D21">
        <w:rPr>
          <w:b/>
          <w:bCs/>
          <w:i/>
          <w:iCs/>
          <w:sz w:val="22"/>
          <w:szCs w:val="22"/>
        </w:rPr>
        <w:t>Attempt any 5 questions.</w:t>
      </w:r>
    </w:p>
    <w:p w:rsidR="00D60081" w:rsidRPr="005C6D21" w:rsidRDefault="00D60081" w:rsidP="005C6D2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60081" w:rsidRPr="005C6D21" w:rsidRDefault="00D60081" w:rsidP="005C6D21">
      <w:pPr>
        <w:pStyle w:val="ListParagraph"/>
        <w:tabs>
          <w:tab w:val="left" w:pos="540"/>
          <w:tab w:val="left" w:pos="1080"/>
        </w:tabs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1.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Describe in detail the layered architecture of .net framework.</w:t>
      </w:r>
    </w:p>
    <w:p w:rsidR="00D60081" w:rsidRPr="005C6D21" w:rsidRDefault="00D60081" w:rsidP="005C6D21">
      <w:pPr>
        <w:pStyle w:val="ListParagraph"/>
        <w:widowControl w:val="0"/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2.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 xml:space="preserve">Explain the terms Common Language Runtime and Garbage </w:t>
      </w:r>
      <w:r>
        <w:rPr>
          <w:sz w:val="22"/>
          <w:szCs w:val="22"/>
        </w:rPr>
        <w:t>Collection in relation to .NET.</w:t>
      </w:r>
    </w:p>
    <w:p w:rsidR="00D60081" w:rsidRPr="005C6D21" w:rsidRDefault="00D60081" w:rsidP="005C6D21">
      <w:pPr>
        <w:pStyle w:val="ListParagraph"/>
        <w:widowControl w:val="0"/>
        <w:tabs>
          <w:tab w:val="left" w:pos="540"/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3.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Write a C# Console Application that read a character array and count the number of vowels in that array. (For example: “portal” has 2 vowels)</w:t>
      </w:r>
    </w:p>
    <w:p w:rsidR="00D60081" w:rsidRPr="005C6D21" w:rsidRDefault="00D60081" w:rsidP="005C6D21">
      <w:pPr>
        <w:pStyle w:val="ListParagraph"/>
        <w:widowControl w:val="0"/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4.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How are classes different from structures in .net C# language. Show with an example.</w:t>
      </w:r>
    </w:p>
    <w:p w:rsidR="00D60081" w:rsidRPr="005C6D21" w:rsidRDefault="00D60081" w:rsidP="005C6D21">
      <w:pPr>
        <w:pStyle w:val="ListParagraph"/>
        <w:widowControl w:val="0"/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5.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Explain few of C# OOP terminologies: virtual, override, readonly, sealed</w:t>
      </w:r>
    </w:p>
    <w:p w:rsidR="00D60081" w:rsidRPr="005C6D21" w:rsidRDefault="00D60081" w:rsidP="005C6D21">
      <w:pPr>
        <w:pStyle w:val="ListParagraph"/>
        <w:tabs>
          <w:tab w:val="left" w:pos="540"/>
          <w:tab w:val="left" w:pos="1080"/>
        </w:tabs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6.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What is the syntax for method. What are the different method modifiers used in C#.</w:t>
      </w:r>
    </w:p>
    <w:p w:rsidR="00D60081" w:rsidRPr="005C6D21" w:rsidRDefault="00D60081" w:rsidP="005C6D21">
      <w:pPr>
        <w:pStyle w:val="ListParagraph"/>
        <w:widowControl w:val="0"/>
        <w:tabs>
          <w:tab w:val="left" w:pos="540"/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7.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Write a complete Windows Application that has a ComboBox control with the list of the fruits. Display the selected fruit in the another label on its change event.</w:t>
      </w:r>
    </w:p>
    <w:p w:rsidR="00D60081" w:rsidRPr="005C6D21" w:rsidRDefault="00D60081" w:rsidP="005C6D21">
      <w:pPr>
        <w:pStyle w:val="ListParagraph"/>
        <w:tabs>
          <w:tab w:val="left" w:pos="540"/>
          <w:tab w:val="left" w:pos="1080"/>
        </w:tabs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>8.</w:t>
      </w:r>
      <w:r w:rsidRPr="005C6D21">
        <w:rPr>
          <w:sz w:val="22"/>
          <w:szCs w:val="22"/>
        </w:rPr>
        <w:tab/>
      </w:r>
      <w:r w:rsidRPr="005C6D21">
        <w:rPr>
          <w:sz w:val="22"/>
          <w:szCs w:val="22"/>
        </w:rPr>
        <w:tab/>
        <w:t>Write Short Notes on: (any two)</w:t>
      </w:r>
    </w:p>
    <w:p w:rsidR="00D60081" w:rsidRPr="005C6D21" w:rsidRDefault="00D60081" w:rsidP="005C6D21">
      <w:pPr>
        <w:tabs>
          <w:tab w:val="left" w:pos="540"/>
          <w:tab w:val="left" w:pos="1080"/>
        </w:tabs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ab/>
        <w:t>a.</w:t>
      </w:r>
      <w:r w:rsidRPr="005C6D21">
        <w:rPr>
          <w:sz w:val="22"/>
          <w:szCs w:val="22"/>
        </w:rPr>
        <w:tab/>
        <w:t>Visual Studio IDE</w:t>
      </w:r>
    </w:p>
    <w:p w:rsidR="00D60081" w:rsidRPr="005C6D21" w:rsidRDefault="00D60081" w:rsidP="005C6D21">
      <w:pPr>
        <w:tabs>
          <w:tab w:val="left" w:pos="540"/>
          <w:tab w:val="left" w:pos="1080"/>
        </w:tabs>
        <w:ind w:left="1080" w:hanging="1080"/>
        <w:jc w:val="both"/>
        <w:rPr>
          <w:sz w:val="22"/>
          <w:szCs w:val="22"/>
        </w:rPr>
      </w:pPr>
      <w:r w:rsidRPr="005C6D21">
        <w:rPr>
          <w:sz w:val="22"/>
          <w:szCs w:val="22"/>
        </w:rPr>
        <w:tab/>
        <w:t>b.</w:t>
      </w:r>
      <w:r w:rsidRPr="005C6D21">
        <w:rPr>
          <w:sz w:val="22"/>
          <w:szCs w:val="22"/>
        </w:rPr>
        <w:tab/>
        <w:t>Boxing / Unboxing</w:t>
      </w:r>
    </w:p>
    <w:p w:rsidR="00D60081" w:rsidRPr="005C6D21" w:rsidRDefault="00D60081" w:rsidP="005C6D21">
      <w:pPr>
        <w:tabs>
          <w:tab w:val="left" w:pos="540"/>
          <w:tab w:val="left" w:pos="1080"/>
        </w:tabs>
        <w:ind w:left="1080" w:hanging="108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C6D21">
        <w:rPr>
          <w:sz w:val="22"/>
          <w:szCs w:val="22"/>
        </w:rPr>
        <w:t>c.</w:t>
      </w:r>
      <w:r w:rsidRPr="005C6D21">
        <w:rPr>
          <w:sz w:val="22"/>
          <w:szCs w:val="22"/>
        </w:rPr>
        <w:tab/>
        <w:t>Value and Reference Types</w:t>
      </w:r>
    </w:p>
    <w:p w:rsidR="00D60081" w:rsidRPr="005C6D21" w:rsidRDefault="00D60081" w:rsidP="005C6D21">
      <w:pPr>
        <w:widowControl w:val="0"/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sz w:val="22"/>
          <w:szCs w:val="22"/>
        </w:rPr>
      </w:pPr>
    </w:p>
    <w:p w:rsidR="00D60081" w:rsidRPr="005C6D21" w:rsidRDefault="00D60081" w:rsidP="005C6D21">
      <w:pPr>
        <w:widowControl w:val="0"/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sz w:val="22"/>
          <w:szCs w:val="22"/>
        </w:rPr>
      </w:pPr>
    </w:p>
    <w:sectPr w:rsidR="00D60081" w:rsidRPr="005C6D21" w:rsidSect="005C6D21">
      <w:pgSz w:w="16834" w:h="11909" w:orient="landscape" w:code="9"/>
      <w:pgMar w:top="720" w:right="720" w:bottom="720" w:left="720" w:header="720" w:footer="720" w:gutter="0"/>
      <w:cols w:num="2" w:space="1282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D0B76"/>
    <w:multiLevelType w:val="multilevel"/>
    <w:tmpl w:val="B3868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75F03"/>
    <w:multiLevelType w:val="multilevel"/>
    <w:tmpl w:val="B3868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F6030"/>
    <w:multiLevelType w:val="multilevel"/>
    <w:tmpl w:val="B3868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A389C"/>
    <w:multiLevelType w:val="multilevel"/>
    <w:tmpl w:val="B3868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C1FA3"/>
    <w:multiLevelType w:val="hybridMultilevel"/>
    <w:tmpl w:val="DD1AE5A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4A33F84"/>
    <w:multiLevelType w:val="multilevel"/>
    <w:tmpl w:val="B3868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C1CBA"/>
    <w:multiLevelType w:val="multilevel"/>
    <w:tmpl w:val="B3868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C42C5"/>
    <w:multiLevelType w:val="multilevel"/>
    <w:tmpl w:val="B3868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37184"/>
    <w:multiLevelType w:val="hybridMultilevel"/>
    <w:tmpl w:val="B3868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B61A3"/>
    <w:multiLevelType w:val="multilevel"/>
    <w:tmpl w:val="B3868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2EAA"/>
    <w:rsid w:val="00084442"/>
    <w:rsid w:val="004747BD"/>
    <w:rsid w:val="004D383D"/>
    <w:rsid w:val="00586003"/>
    <w:rsid w:val="005B64D9"/>
    <w:rsid w:val="005C6D21"/>
    <w:rsid w:val="006D1E89"/>
    <w:rsid w:val="007668AF"/>
    <w:rsid w:val="007C1E43"/>
    <w:rsid w:val="008B381D"/>
    <w:rsid w:val="00945F7D"/>
    <w:rsid w:val="00A930B8"/>
    <w:rsid w:val="00C9414C"/>
    <w:rsid w:val="00D60081"/>
    <w:rsid w:val="00D62598"/>
    <w:rsid w:val="00D660AC"/>
    <w:rsid w:val="00E018A9"/>
    <w:rsid w:val="00E32EAA"/>
    <w:rsid w:val="00E85726"/>
    <w:rsid w:val="00F652BE"/>
    <w:rsid w:val="00FA2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A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32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2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586003"/>
    <w:pPr>
      <w:ind w:left="720"/>
    </w:pPr>
  </w:style>
  <w:style w:type="paragraph" w:styleId="BodyTextIndent">
    <w:name w:val="Body Text Indent"/>
    <w:basedOn w:val="Normal"/>
    <w:link w:val="BodyTextIndentChar1"/>
    <w:uiPriority w:val="99"/>
    <w:rsid w:val="005C6D21"/>
    <w:pPr>
      <w:ind w:left="360"/>
      <w:jc w:val="both"/>
    </w:pPr>
    <w:rPr>
      <w:rFonts w:eastAsia="Calibri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22278"/>
    <w:rPr>
      <w:rFonts w:ascii="Times New Roman" w:eastAsia="Times New Roman" w:hAnsi="Times New Roman"/>
      <w:sz w:val="24"/>
      <w:szCs w:val="24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5C6D21"/>
    <w:rPr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349</Words>
  <Characters>1994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</dc:creator>
  <cp:keywords/>
  <dc:description/>
  <cp:lastModifiedBy>binod</cp:lastModifiedBy>
  <cp:revision>8</cp:revision>
  <dcterms:created xsi:type="dcterms:W3CDTF">2012-04-04T11:23:00Z</dcterms:created>
  <dcterms:modified xsi:type="dcterms:W3CDTF">2012-04-04T19:41:00Z</dcterms:modified>
</cp:coreProperties>
</file>