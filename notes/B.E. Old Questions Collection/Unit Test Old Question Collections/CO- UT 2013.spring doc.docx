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F2" w:rsidRDefault="00AA0FF2"/>
    <w:p w:rsidR="00AA0FF2" w:rsidRDefault="00AA0FF2"/>
    <w:p w:rsidR="003176CB" w:rsidRPr="007A7F89" w:rsidRDefault="003176CB" w:rsidP="003176CB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7A7F89">
            <w:rPr>
              <w:sz w:val="22"/>
              <w:szCs w:val="22"/>
            </w:rPr>
            <w:t>Nepal</w:t>
          </w:r>
        </w:smartTag>
        <w:r w:rsidRPr="007A7F89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7A7F89">
            <w:rPr>
              <w:sz w:val="22"/>
              <w:szCs w:val="22"/>
            </w:rPr>
            <w:t>College</w:t>
          </w:r>
        </w:smartTag>
      </w:smartTag>
      <w:r w:rsidRPr="007A7F89">
        <w:rPr>
          <w:sz w:val="22"/>
          <w:szCs w:val="22"/>
        </w:rPr>
        <w:t xml:space="preserve"> of Information Technology</w:t>
      </w:r>
    </w:p>
    <w:p w:rsidR="003176CB" w:rsidRPr="007A7F89" w:rsidRDefault="003176CB" w:rsidP="003176CB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7A7F89">
        <w:rPr>
          <w:b/>
          <w:bCs/>
          <w:sz w:val="22"/>
          <w:szCs w:val="22"/>
        </w:rPr>
        <w:t>Unit Test</w:t>
      </w:r>
    </w:p>
    <w:p w:rsidR="003176CB" w:rsidRPr="007A7F89" w:rsidRDefault="003176CB" w:rsidP="003176CB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Spring 2013</w:t>
      </w:r>
    </w:p>
    <w:p w:rsidR="003176CB" w:rsidRPr="007A7F89" w:rsidRDefault="003176CB" w:rsidP="003176CB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>Program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BE ELX.</w:t>
      </w:r>
      <w:r w:rsidRPr="007A7F89">
        <w:rPr>
          <w:sz w:val="22"/>
          <w:szCs w:val="22"/>
        </w:rPr>
        <w:tab/>
        <w:t>Time</w:t>
      </w:r>
      <w:r w:rsidRPr="007A7F89">
        <w:rPr>
          <w:sz w:val="22"/>
          <w:szCs w:val="22"/>
        </w:rPr>
        <w:tab/>
        <w:t>:</w:t>
      </w:r>
      <w:r w:rsidRPr="007A7F89">
        <w:rPr>
          <w:sz w:val="22"/>
          <w:szCs w:val="22"/>
        </w:rPr>
        <w:tab/>
        <w:t>2 hrs</w:t>
      </w:r>
    </w:p>
    <w:p w:rsidR="003176CB" w:rsidRPr="007A7F89" w:rsidRDefault="003176CB" w:rsidP="003176CB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>Semester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Spring (VI)</w:t>
      </w:r>
      <w:r>
        <w:rPr>
          <w:sz w:val="22"/>
          <w:szCs w:val="22"/>
        </w:rPr>
        <w:tab/>
        <w:t>FM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7</w:t>
      </w:r>
      <w:r w:rsidRPr="007A7F89">
        <w:rPr>
          <w:sz w:val="22"/>
          <w:szCs w:val="22"/>
        </w:rPr>
        <w:t>0</w:t>
      </w:r>
    </w:p>
    <w:p w:rsidR="003176CB" w:rsidRPr="007A7F89" w:rsidRDefault="003176CB" w:rsidP="003176CB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before="60" w:after="60"/>
        <w:ind w:left="0"/>
        <w:rPr>
          <w:sz w:val="22"/>
          <w:szCs w:val="22"/>
        </w:rPr>
      </w:pPr>
      <w:r>
        <w:rPr>
          <w:sz w:val="22"/>
          <w:szCs w:val="22"/>
        </w:rPr>
        <w:t>Subject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</w:rPr>
        <w:t>Computer Organization</w:t>
      </w:r>
      <w:r>
        <w:rPr>
          <w:sz w:val="22"/>
          <w:szCs w:val="22"/>
        </w:rPr>
        <w:tab/>
        <w:t>PM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30</w:t>
      </w:r>
    </w:p>
    <w:p w:rsidR="007D0442" w:rsidRDefault="007D0442">
      <w:pPr>
        <w:rPr>
          <w:sz w:val="10"/>
        </w:rPr>
      </w:pPr>
    </w:p>
    <w:tbl>
      <w:tblPr>
        <w:tblW w:w="0" w:type="auto"/>
        <w:jc w:val="center"/>
        <w:tblInd w:w="-515" w:type="dxa"/>
        <w:tblLayout w:type="fixed"/>
        <w:tblLook w:val="0000"/>
      </w:tblPr>
      <w:tblGrid>
        <w:gridCol w:w="7091"/>
      </w:tblGrid>
      <w:tr w:rsidR="007D04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1" w:type="dxa"/>
          </w:tcPr>
          <w:p w:rsidR="007D0442" w:rsidRDefault="007D0442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7D04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1" w:type="dxa"/>
          </w:tcPr>
          <w:p w:rsidR="007D0442" w:rsidRDefault="007D0442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7D04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1" w:type="dxa"/>
          </w:tcPr>
          <w:p w:rsidR="007D0442" w:rsidRDefault="007D0442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 all the questions.</w:t>
            </w:r>
          </w:p>
        </w:tc>
      </w:tr>
    </w:tbl>
    <w:p w:rsidR="007D0442" w:rsidRDefault="007D0442">
      <w:pPr>
        <w:rPr>
          <w:sz w:val="10"/>
        </w:rPr>
      </w:pPr>
    </w:p>
    <w:tbl>
      <w:tblPr>
        <w:tblW w:w="7659" w:type="dxa"/>
        <w:jc w:val="center"/>
        <w:tblLayout w:type="fixed"/>
        <w:tblLook w:val="0000"/>
      </w:tblPr>
      <w:tblGrid>
        <w:gridCol w:w="300"/>
        <w:gridCol w:w="6789"/>
        <w:gridCol w:w="570"/>
      </w:tblGrid>
      <w:tr w:rsidR="007D0442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7D0442" w:rsidRDefault="007D0442" w:rsidP="00113858">
            <w:pPr>
              <w:numPr>
                <w:ilvl w:val="0"/>
                <w:numId w:val="1"/>
              </w:numPr>
              <w:spacing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81228B" w:rsidRPr="00FB4A13" w:rsidRDefault="008F06AA" w:rsidP="00113858">
            <w:pPr>
              <w:pStyle w:val="BodyTextIndent"/>
              <w:numPr>
                <w:ilvl w:val="0"/>
                <w:numId w:val="5"/>
              </w:numPr>
              <w:spacing w:after="60"/>
              <w:rPr>
                <w:sz w:val="22"/>
                <w:szCs w:val="22"/>
              </w:rPr>
            </w:pPr>
            <w:r w:rsidRPr="00FB4A13">
              <w:rPr>
                <w:sz w:val="22"/>
                <w:szCs w:val="22"/>
              </w:rPr>
              <w:t xml:space="preserve">What are purposes of different types of registers in IAS computer?  </w:t>
            </w:r>
          </w:p>
          <w:p w:rsidR="008F06AA" w:rsidRPr="00FB4A13" w:rsidRDefault="00F2611C" w:rsidP="00113858">
            <w:pPr>
              <w:pStyle w:val="BodyTextIndent"/>
              <w:numPr>
                <w:ilvl w:val="0"/>
                <w:numId w:val="5"/>
              </w:numPr>
              <w:spacing w:after="60"/>
              <w:rPr>
                <w:sz w:val="22"/>
                <w:szCs w:val="22"/>
              </w:rPr>
            </w:pPr>
            <w:r w:rsidRPr="00FB4A13">
              <w:rPr>
                <w:sz w:val="22"/>
                <w:szCs w:val="22"/>
              </w:rPr>
              <w:t>Multiply (-9) × (-13) using Booth's Algorithm.</w:t>
            </w:r>
          </w:p>
        </w:tc>
        <w:tc>
          <w:tcPr>
            <w:tcW w:w="570" w:type="dxa"/>
          </w:tcPr>
          <w:p w:rsidR="008F06AA" w:rsidRDefault="008F06AA" w:rsidP="00113858">
            <w:pPr>
              <w:spacing w:after="6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8F06AA" w:rsidRDefault="008F06AA" w:rsidP="00113858">
            <w:pPr>
              <w:spacing w:after="60"/>
              <w:rPr>
                <w:sz w:val="22"/>
              </w:rPr>
            </w:pPr>
          </w:p>
          <w:p w:rsidR="0081228B" w:rsidRPr="008F06AA" w:rsidRDefault="008F06AA" w:rsidP="00113858">
            <w:pPr>
              <w:spacing w:after="6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8F06A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8F06AA" w:rsidRDefault="008F06AA" w:rsidP="00113858">
            <w:pPr>
              <w:numPr>
                <w:ilvl w:val="0"/>
                <w:numId w:val="1"/>
              </w:numPr>
              <w:spacing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8F06AA" w:rsidRPr="00FB4A13" w:rsidRDefault="008F06AA" w:rsidP="00113858">
            <w:pPr>
              <w:numPr>
                <w:ilvl w:val="0"/>
                <w:numId w:val="7"/>
              </w:numPr>
              <w:spacing w:after="60"/>
              <w:rPr>
                <w:sz w:val="22"/>
                <w:szCs w:val="22"/>
              </w:rPr>
            </w:pPr>
            <w:r w:rsidRPr="00FB4A13">
              <w:rPr>
                <w:sz w:val="22"/>
                <w:szCs w:val="22"/>
              </w:rPr>
              <w:t>What is the overall function of processor’s control unit?</w:t>
            </w:r>
          </w:p>
          <w:p w:rsidR="008F06AA" w:rsidRPr="00FB4A13" w:rsidRDefault="00FB4A13" w:rsidP="00113858">
            <w:pPr>
              <w:numPr>
                <w:ilvl w:val="0"/>
                <w:numId w:val="7"/>
              </w:numPr>
              <w:spacing w:after="60"/>
              <w:rPr>
                <w:sz w:val="22"/>
                <w:szCs w:val="22"/>
              </w:rPr>
            </w:pPr>
            <w:r w:rsidRPr="00FB4A13">
              <w:rPr>
                <w:sz w:val="22"/>
                <w:szCs w:val="22"/>
              </w:rPr>
              <w:t>What do you mean by addressing mode? Describe any four addressing modes with their advantages and disadvantages</w:t>
            </w:r>
          </w:p>
        </w:tc>
        <w:tc>
          <w:tcPr>
            <w:tcW w:w="570" w:type="dxa"/>
          </w:tcPr>
          <w:p w:rsidR="008F06AA" w:rsidRDefault="008F06AA" w:rsidP="00113858">
            <w:pPr>
              <w:spacing w:after="6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8F06AA" w:rsidRPr="008F06AA" w:rsidRDefault="008F06AA" w:rsidP="00113858">
            <w:pPr>
              <w:spacing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8F06A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8F06AA" w:rsidRDefault="008F06AA" w:rsidP="00113858">
            <w:pPr>
              <w:numPr>
                <w:ilvl w:val="0"/>
                <w:numId w:val="1"/>
              </w:numPr>
              <w:spacing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8F06AA" w:rsidRPr="00FB4A13" w:rsidRDefault="008F06AA" w:rsidP="00113858">
            <w:pPr>
              <w:numPr>
                <w:ilvl w:val="0"/>
                <w:numId w:val="8"/>
              </w:numPr>
              <w:spacing w:after="60"/>
              <w:jc w:val="both"/>
              <w:rPr>
                <w:sz w:val="22"/>
                <w:szCs w:val="22"/>
              </w:rPr>
            </w:pPr>
            <w:r w:rsidRPr="00FB4A13">
              <w:rPr>
                <w:sz w:val="22"/>
                <w:szCs w:val="22"/>
              </w:rPr>
              <w:t xml:space="preserve">Draw instruction cycle state diagram </w:t>
            </w:r>
            <w:r w:rsidR="00AA0FF2">
              <w:rPr>
                <w:sz w:val="22"/>
                <w:szCs w:val="22"/>
              </w:rPr>
              <w:t>and explain?</w:t>
            </w:r>
          </w:p>
          <w:p w:rsidR="008F06AA" w:rsidRPr="00FB4A13" w:rsidRDefault="00F2611C" w:rsidP="00113858">
            <w:pPr>
              <w:numPr>
                <w:ilvl w:val="0"/>
                <w:numId w:val="8"/>
              </w:numPr>
              <w:spacing w:after="60"/>
              <w:jc w:val="both"/>
              <w:rPr>
                <w:sz w:val="22"/>
                <w:szCs w:val="22"/>
              </w:rPr>
            </w:pPr>
            <w:r w:rsidRPr="00FB4A13">
              <w:rPr>
                <w:sz w:val="22"/>
                <w:szCs w:val="22"/>
              </w:rPr>
              <w:t>Differentiate hardwired implementation and micro programmed control techniques for control unit design</w:t>
            </w:r>
          </w:p>
        </w:tc>
        <w:tc>
          <w:tcPr>
            <w:tcW w:w="570" w:type="dxa"/>
          </w:tcPr>
          <w:p w:rsidR="008F06AA" w:rsidRDefault="008F06AA" w:rsidP="00113858">
            <w:pPr>
              <w:spacing w:after="6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8F06AA" w:rsidRPr="008F06AA" w:rsidRDefault="008F06AA" w:rsidP="00113858">
            <w:pPr>
              <w:spacing w:after="60"/>
              <w:rPr>
                <w:sz w:val="22"/>
              </w:rPr>
            </w:pPr>
          </w:p>
          <w:p w:rsidR="008F06AA" w:rsidRPr="008F06AA" w:rsidRDefault="008F06AA" w:rsidP="00113858">
            <w:pPr>
              <w:spacing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8F06AA">
        <w:tblPrEx>
          <w:tblCellMar>
            <w:top w:w="0" w:type="dxa"/>
            <w:bottom w:w="0" w:type="dxa"/>
          </w:tblCellMar>
        </w:tblPrEx>
        <w:trPr>
          <w:trHeight w:val="1350"/>
          <w:jc w:val="center"/>
        </w:trPr>
        <w:tc>
          <w:tcPr>
            <w:tcW w:w="300" w:type="dxa"/>
          </w:tcPr>
          <w:p w:rsidR="008F06AA" w:rsidRDefault="008F06AA" w:rsidP="00113858">
            <w:pPr>
              <w:numPr>
                <w:ilvl w:val="0"/>
                <w:numId w:val="1"/>
              </w:numPr>
              <w:spacing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F2611C" w:rsidRDefault="00F2611C" w:rsidP="00F2611C">
            <w:pPr>
              <w:pStyle w:val="tab"/>
              <w:numPr>
                <w:ilvl w:val="0"/>
                <w:numId w:val="15"/>
              </w:numPr>
              <w:tabs>
                <w:tab w:val="clear" w:pos="1560"/>
                <w:tab w:val="clear" w:pos="4820"/>
              </w:tabs>
              <w:spacing w:before="60" w:after="20"/>
              <w:rPr>
                <w:rFonts w:ascii="Times New Roman" w:hAnsi="Times New Roman"/>
                <w:sz w:val="22"/>
              </w:rPr>
            </w:pPr>
            <w:r w:rsidRPr="00FB4A13">
              <w:rPr>
                <w:rFonts w:ascii="Times New Roman" w:hAnsi="Times New Roman"/>
                <w:sz w:val="22"/>
              </w:rPr>
              <w:t>What is the difference between zero-address, one address and two address instructions?</w:t>
            </w:r>
          </w:p>
          <w:p w:rsidR="008F06AA" w:rsidRPr="00FB4A13" w:rsidRDefault="00F2611C" w:rsidP="00FB4A13">
            <w:pPr>
              <w:pStyle w:val="tab"/>
              <w:numPr>
                <w:ilvl w:val="0"/>
                <w:numId w:val="15"/>
              </w:numPr>
              <w:tabs>
                <w:tab w:val="clear" w:pos="1560"/>
                <w:tab w:val="clear" w:pos="4820"/>
              </w:tabs>
              <w:spacing w:before="60" w:after="20"/>
              <w:rPr>
                <w:rFonts w:ascii="Times New Roman" w:hAnsi="Times New Roman"/>
                <w:sz w:val="22"/>
              </w:rPr>
            </w:pPr>
            <w:r w:rsidRPr="00FB4A13">
              <w:rPr>
                <w:rFonts w:ascii="Times New Roman" w:hAnsi="Times New Roman"/>
                <w:sz w:val="22"/>
              </w:rPr>
              <w:t>What do you mean by micro-operation? Illustrate the micro operations involved in fetch and indirect sub cycles of an instruction.</w:t>
            </w:r>
            <w:r w:rsidR="008F06AA" w:rsidRPr="00FB4A13">
              <w:rPr>
                <w:sz w:val="22"/>
              </w:rPr>
              <w:t xml:space="preserve">.            </w:t>
            </w:r>
            <w:r w:rsidR="008F06AA" w:rsidRPr="00FB4A13">
              <w:rPr>
                <w:sz w:val="22"/>
              </w:rPr>
              <w:tab/>
            </w:r>
          </w:p>
        </w:tc>
        <w:tc>
          <w:tcPr>
            <w:tcW w:w="570" w:type="dxa"/>
          </w:tcPr>
          <w:p w:rsidR="008F06AA" w:rsidRDefault="008F06AA" w:rsidP="00113858">
            <w:pPr>
              <w:spacing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8F06AA" w:rsidRPr="008F06AA" w:rsidRDefault="008F06AA" w:rsidP="00113858">
            <w:pPr>
              <w:spacing w:after="60"/>
              <w:rPr>
                <w:sz w:val="22"/>
              </w:rPr>
            </w:pPr>
          </w:p>
          <w:p w:rsidR="008F06AA" w:rsidRPr="008F06AA" w:rsidRDefault="008F06AA" w:rsidP="00113858">
            <w:pPr>
              <w:spacing w:after="6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8F06AA" w:rsidRPr="008F06A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8F06AA" w:rsidRPr="008F06AA" w:rsidRDefault="008F06AA" w:rsidP="00113858">
            <w:pPr>
              <w:numPr>
                <w:ilvl w:val="0"/>
                <w:numId w:val="1"/>
              </w:numPr>
              <w:spacing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B66F3" w:rsidRPr="00FB4A13" w:rsidRDefault="003B66F3" w:rsidP="00113858">
            <w:pPr>
              <w:spacing w:after="60"/>
              <w:jc w:val="both"/>
              <w:rPr>
                <w:sz w:val="22"/>
                <w:szCs w:val="22"/>
              </w:rPr>
            </w:pPr>
            <w:r w:rsidRPr="00FB4A13">
              <w:rPr>
                <w:sz w:val="22"/>
                <w:szCs w:val="22"/>
              </w:rPr>
              <w:t xml:space="preserve">Write short notes on </w:t>
            </w:r>
            <w:r w:rsidRPr="00FB4A13">
              <w:rPr>
                <w:b/>
                <w:sz w:val="22"/>
                <w:szCs w:val="22"/>
              </w:rPr>
              <w:t>(Any Two)</w:t>
            </w:r>
            <w:r w:rsidRPr="00FB4A13">
              <w:rPr>
                <w:sz w:val="22"/>
                <w:szCs w:val="22"/>
              </w:rPr>
              <w:t xml:space="preserve"> : </w:t>
            </w:r>
          </w:p>
          <w:p w:rsidR="00FB4A13" w:rsidRPr="00FB4A13" w:rsidRDefault="00FB4A13" w:rsidP="00FB4A13">
            <w:pPr>
              <w:numPr>
                <w:ilvl w:val="0"/>
                <w:numId w:val="13"/>
              </w:numPr>
              <w:ind w:left="965"/>
              <w:rPr>
                <w:sz w:val="22"/>
                <w:szCs w:val="22"/>
              </w:rPr>
            </w:pPr>
            <w:r w:rsidRPr="00FB4A13">
              <w:rPr>
                <w:sz w:val="22"/>
                <w:szCs w:val="22"/>
              </w:rPr>
              <w:t>IEE754 Standard</w:t>
            </w:r>
          </w:p>
          <w:p w:rsidR="003B66F3" w:rsidRPr="00FB4A13" w:rsidRDefault="00FB4A13" w:rsidP="00FB4A13">
            <w:pPr>
              <w:numPr>
                <w:ilvl w:val="0"/>
                <w:numId w:val="13"/>
              </w:numPr>
              <w:ind w:left="965"/>
              <w:rPr>
                <w:sz w:val="22"/>
                <w:szCs w:val="22"/>
              </w:rPr>
            </w:pPr>
            <w:r w:rsidRPr="00FB4A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 w:rsidRPr="00FB4A13">
              <w:rPr>
                <w:sz w:val="22"/>
                <w:szCs w:val="22"/>
              </w:rPr>
              <w:t xml:space="preserve">ypes of registers </w:t>
            </w:r>
          </w:p>
          <w:p w:rsidR="003B66F3" w:rsidRPr="00FB4A13" w:rsidRDefault="00FB4A13" w:rsidP="00113858">
            <w:pPr>
              <w:numPr>
                <w:ilvl w:val="0"/>
                <w:numId w:val="13"/>
              </w:numPr>
              <w:ind w:left="9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Instruction set design Issues</w:t>
            </w:r>
          </w:p>
          <w:p w:rsidR="008F06AA" w:rsidRPr="00FB4A13" w:rsidRDefault="008F06AA" w:rsidP="00113858">
            <w:pPr>
              <w:spacing w:after="60"/>
              <w:ind w:left="5715"/>
              <w:jc w:val="both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8F06AA" w:rsidRPr="003B66F3" w:rsidRDefault="003B66F3" w:rsidP="00113858">
            <w:pPr>
              <w:spacing w:after="60"/>
              <w:jc w:val="center"/>
              <w:rPr>
                <w:sz w:val="22"/>
                <w:szCs w:val="22"/>
              </w:rPr>
            </w:pPr>
            <w:r w:rsidRPr="003B66F3">
              <w:rPr>
                <w:sz w:val="22"/>
                <w:szCs w:val="22"/>
              </w:rPr>
              <w:t>5×2</w:t>
            </w:r>
          </w:p>
        </w:tc>
      </w:tr>
    </w:tbl>
    <w:p w:rsidR="007D0442" w:rsidRPr="008F06AA" w:rsidRDefault="007D0442" w:rsidP="0081228B">
      <w:pPr>
        <w:rPr>
          <w:sz w:val="22"/>
          <w:szCs w:val="22"/>
        </w:rPr>
      </w:pPr>
    </w:p>
    <w:sectPr w:rsidR="007D0442" w:rsidRPr="008F06AA" w:rsidSect="00113858">
      <w:footerReference w:type="even" r:id="rId7"/>
      <w:pgSz w:w="8420" w:h="11907"/>
      <w:pgMar w:top="288" w:right="677" w:bottom="288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6DB" w:rsidRDefault="006376DB" w:rsidP="008F06AA">
      <w:r>
        <w:separator/>
      </w:r>
    </w:p>
  </w:endnote>
  <w:endnote w:type="continuationSeparator" w:id="1">
    <w:p w:rsidR="006376DB" w:rsidRDefault="006376DB" w:rsidP="008F0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CA8" w:rsidRDefault="00621CA8" w:rsidP="00E203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1CA8" w:rsidRDefault="00621C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6DB" w:rsidRDefault="006376DB" w:rsidP="008F06AA">
      <w:r>
        <w:separator/>
      </w:r>
    </w:p>
  </w:footnote>
  <w:footnote w:type="continuationSeparator" w:id="1">
    <w:p w:rsidR="006376DB" w:rsidRDefault="006376DB" w:rsidP="008F06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825"/>
    <w:multiLevelType w:val="hybridMultilevel"/>
    <w:tmpl w:val="DF22AB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465FD"/>
    <w:multiLevelType w:val="hybridMultilevel"/>
    <w:tmpl w:val="E8FA7EFA"/>
    <w:lvl w:ilvl="0" w:tplc="CA0CEB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787692"/>
    <w:multiLevelType w:val="hybridMultilevel"/>
    <w:tmpl w:val="1DCC69A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315F"/>
    <w:multiLevelType w:val="multilevel"/>
    <w:tmpl w:val="66A680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EC51CE"/>
    <w:multiLevelType w:val="hybridMultilevel"/>
    <w:tmpl w:val="35D0BA5E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B93D7D"/>
    <w:multiLevelType w:val="hybridMultilevel"/>
    <w:tmpl w:val="66A68038"/>
    <w:lvl w:ilvl="0" w:tplc="CA0CEB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360B68"/>
    <w:multiLevelType w:val="hybridMultilevel"/>
    <w:tmpl w:val="80EA32AE"/>
    <w:lvl w:ilvl="0" w:tplc="2DDCB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124EB5"/>
    <w:multiLevelType w:val="hybridMultilevel"/>
    <w:tmpl w:val="96ACAE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35972"/>
    <w:multiLevelType w:val="hybridMultilevel"/>
    <w:tmpl w:val="609C9FD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D92F8B"/>
    <w:multiLevelType w:val="hybridMultilevel"/>
    <w:tmpl w:val="582037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652921"/>
    <w:multiLevelType w:val="hybridMultilevel"/>
    <w:tmpl w:val="363C0D26"/>
    <w:lvl w:ilvl="0" w:tplc="04090017">
      <w:start w:val="1"/>
      <w:numFmt w:val="lowerLetter"/>
      <w:lvlText w:val="%1)"/>
      <w:lvlJc w:val="left"/>
      <w:pPr>
        <w:tabs>
          <w:tab w:val="num" w:pos="6075"/>
        </w:tabs>
        <w:ind w:left="607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6795"/>
        </w:tabs>
        <w:ind w:left="67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15"/>
        </w:tabs>
        <w:ind w:left="75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35"/>
        </w:tabs>
        <w:ind w:left="82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955"/>
        </w:tabs>
        <w:ind w:left="89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75"/>
        </w:tabs>
        <w:ind w:left="96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395"/>
        </w:tabs>
        <w:ind w:left="103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15"/>
        </w:tabs>
        <w:ind w:left="111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35"/>
        </w:tabs>
        <w:ind w:left="11835" w:hanging="180"/>
      </w:pPr>
    </w:lvl>
  </w:abstractNum>
  <w:abstractNum w:abstractNumId="11">
    <w:nsid w:val="53D67A9D"/>
    <w:multiLevelType w:val="hybridMultilevel"/>
    <w:tmpl w:val="4A504BEA"/>
    <w:lvl w:ilvl="0" w:tplc="04090017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>
    <w:nsid w:val="60F6184B"/>
    <w:multiLevelType w:val="hybridMultilevel"/>
    <w:tmpl w:val="542EE992"/>
    <w:lvl w:ilvl="0" w:tplc="BEF6668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B03FE2"/>
    <w:multiLevelType w:val="hybridMultilevel"/>
    <w:tmpl w:val="067077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C4E0976"/>
    <w:multiLevelType w:val="hybridMultilevel"/>
    <w:tmpl w:val="2BAE36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"/>
  </w:num>
  <w:num w:numId="5">
    <w:abstractNumId w:val="15"/>
  </w:num>
  <w:num w:numId="6">
    <w:abstractNumId w:val="13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6"/>
  </w:num>
  <w:num w:numId="15">
    <w:abstractNumId w:val="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0CF4"/>
    <w:rsid w:val="000552DE"/>
    <w:rsid w:val="000F6996"/>
    <w:rsid w:val="00113858"/>
    <w:rsid w:val="00145179"/>
    <w:rsid w:val="00176ECF"/>
    <w:rsid w:val="00193B41"/>
    <w:rsid w:val="002317D0"/>
    <w:rsid w:val="00281E4B"/>
    <w:rsid w:val="00287C2B"/>
    <w:rsid w:val="003176CB"/>
    <w:rsid w:val="0033185A"/>
    <w:rsid w:val="003B66F3"/>
    <w:rsid w:val="003C5167"/>
    <w:rsid w:val="00423170"/>
    <w:rsid w:val="00443027"/>
    <w:rsid w:val="004C7C09"/>
    <w:rsid w:val="004D0700"/>
    <w:rsid w:val="004E2281"/>
    <w:rsid w:val="0052540C"/>
    <w:rsid w:val="005B33A4"/>
    <w:rsid w:val="005B48A8"/>
    <w:rsid w:val="005F2C1A"/>
    <w:rsid w:val="00621CA8"/>
    <w:rsid w:val="006376DB"/>
    <w:rsid w:val="00653E82"/>
    <w:rsid w:val="006B730A"/>
    <w:rsid w:val="007D0442"/>
    <w:rsid w:val="0081228B"/>
    <w:rsid w:val="008715AE"/>
    <w:rsid w:val="008F06AA"/>
    <w:rsid w:val="00963957"/>
    <w:rsid w:val="009E508C"/>
    <w:rsid w:val="00A00CF4"/>
    <w:rsid w:val="00A17121"/>
    <w:rsid w:val="00A56074"/>
    <w:rsid w:val="00AA0FF2"/>
    <w:rsid w:val="00AF6BDD"/>
    <w:rsid w:val="00BA61A6"/>
    <w:rsid w:val="00C149EB"/>
    <w:rsid w:val="00C230A5"/>
    <w:rsid w:val="00C7495F"/>
    <w:rsid w:val="00CD0359"/>
    <w:rsid w:val="00D60943"/>
    <w:rsid w:val="00E20377"/>
    <w:rsid w:val="00EA2DDB"/>
    <w:rsid w:val="00EE680D"/>
    <w:rsid w:val="00F2611C"/>
    <w:rsid w:val="00F40EF1"/>
    <w:rsid w:val="00FB4A13"/>
    <w:rsid w:val="00FD2BA4"/>
    <w:rsid w:val="00FE6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  <w:style w:type="table" w:styleId="TableGrid">
    <w:name w:val="Table Grid"/>
    <w:basedOn w:val="TableNormal"/>
    <w:rsid w:val="00281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B66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Footer">
    <w:name w:val="footer"/>
    <w:basedOn w:val="Normal"/>
    <w:rsid w:val="000552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52DE"/>
  </w:style>
  <w:style w:type="paragraph" w:styleId="Header">
    <w:name w:val="header"/>
    <w:basedOn w:val="Normal"/>
    <w:rsid w:val="00113858"/>
    <w:pPr>
      <w:tabs>
        <w:tab w:val="center" w:pos="4320"/>
        <w:tab w:val="right" w:pos="8640"/>
      </w:tabs>
    </w:pPr>
  </w:style>
  <w:style w:type="paragraph" w:customStyle="1" w:styleId="tab">
    <w:name w:val="tab"/>
    <w:basedOn w:val="Normal"/>
    <w:link w:val="tabChar1"/>
    <w:rsid w:val="00F2611C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F2611C"/>
    <w:rPr>
      <w:rFonts w:ascii="Book Antiqua" w:hAnsi="Book Antiqua"/>
      <w:sz w:val="17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3176CB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Ques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Question.dot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Admin</dc:creator>
  <cp:lastModifiedBy>Library</cp:lastModifiedBy>
  <cp:revision>2</cp:revision>
  <cp:lastPrinted>2013-12-02T10:43:00Z</cp:lastPrinted>
  <dcterms:created xsi:type="dcterms:W3CDTF">2016-06-14T05:58:00Z</dcterms:created>
  <dcterms:modified xsi:type="dcterms:W3CDTF">2016-06-14T05:58:00Z</dcterms:modified>
</cp:coreProperties>
</file>