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6A" w:rsidRPr="006C775C" w:rsidRDefault="00311F6A" w:rsidP="00411B7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6C775C">
        <w:rPr>
          <w:rFonts w:ascii="Times New Roman" w:hAnsi="Times New Roman"/>
        </w:rPr>
        <w:t>Nepal College of Information Technology</w:t>
      </w:r>
    </w:p>
    <w:p w:rsidR="00311F6A" w:rsidRPr="006C775C" w:rsidRDefault="00311F6A" w:rsidP="00411B7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775C">
        <w:rPr>
          <w:rFonts w:ascii="Times New Roman" w:hAnsi="Times New Roman"/>
          <w:b/>
          <w:bCs/>
        </w:rPr>
        <w:t>Unit Test</w:t>
      </w:r>
    </w:p>
    <w:p w:rsidR="00311F6A" w:rsidRPr="006C775C" w:rsidRDefault="00311F6A" w:rsidP="00411B7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6C775C">
        <w:rPr>
          <w:rFonts w:ascii="Times New Roman" w:hAnsi="Times New Roman"/>
        </w:rPr>
        <w:t>Spring 2012</w:t>
      </w:r>
    </w:p>
    <w:p w:rsidR="00311F6A" w:rsidRPr="006C775C" w:rsidRDefault="00311F6A" w:rsidP="00411B7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IT</w:t>
      </w:r>
      <w:r w:rsidRPr="006C775C">
        <w:rPr>
          <w:rFonts w:ascii="Times New Roman" w:hAnsi="Times New Roman"/>
        </w:rPr>
        <w:tab/>
        <w:t>Time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2 hrs</w:t>
      </w:r>
    </w:p>
    <w:p w:rsidR="00311F6A" w:rsidRPr="006C775C" w:rsidRDefault="00311F6A" w:rsidP="00411B7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6C775C">
        <w:rPr>
          <w:rFonts w:ascii="Times New Roman" w:hAnsi="Times New Roman"/>
        </w:rPr>
        <w:t>Semester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(VI</w:t>
      </w:r>
      <w:r>
        <w:rPr>
          <w:rFonts w:ascii="Times New Roman" w:hAnsi="Times New Roman"/>
        </w:rPr>
        <w:t>II</w:t>
      </w:r>
      <w:r w:rsidRPr="006C775C">
        <w:rPr>
          <w:rFonts w:ascii="Times New Roman" w:hAnsi="Times New Roman"/>
        </w:rPr>
        <w:t>)</w:t>
      </w:r>
      <w:r w:rsidRPr="006C775C">
        <w:rPr>
          <w:rFonts w:ascii="Times New Roman" w:hAnsi="Times New Roman"/>
        </w:rPr>
        <w:tab/>
        <w:t>FM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70</w:t>
      </w:r>
    </w:p>
    <w:p w:rsidR="00311F6A" w:rsidRPr="006C775C" w:rsidRDefault="00311F6A" w:rsidP="00411B7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</w:pPr>
      <w:r w:rsidRPr="006C775C">
        <w:t>Subject</w:t>
      </w:r>
      <w:r w:rsidRPr="006C775C">
        <w:tab/>
        <w:t>:</w:t>
      </w:r>
      <w:r w:rsidRPr="006C775C">
        <w:tab/>
      </w:r>
      <w:r>
        <w:rPr>
          <w:sz w:val="22"/>
          <w:szCs w:val="22"/>
        </w:rPr>
        <w:t>Client Server Architecture</w:t>
      </w:r>
      <w:r w:rsidRPr="006C775C">
        <w:tab/>
        <w:t>PM</w:t>
      </w:r>
      <w:r w:rsidRPr="006C775C">
        <w:tab/>
        <w:t>:</w:t>
      </w:r>
      <w:r w:rsidRPr="006C775C">
        <w:tab/>
        <w:t>35</w:t>
      </w:r>
    </w:p>
    <w:p w:rsidR="00311F6A" w:rsidRPr="006C775C" w:rsidRDefault="00311F6A" w:rsidP="00411B7E">
      <w:pPr>
        <w:pStyle w:val="BodyTextIndent"/>
        <w:tabs>
          <w:tab w:val="left" w:pos="1080"/>
          <w:tab w:val="left" w:pos="4860"/>
        </w:tabs>
      </w:pPr>
    </w:p>
    <w:p w:rsidR="00311F6A" w:rsidRPr="006C775C" w:rsidRDefault="00311F6A" w:rsidP="00411B7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Candidates are requested to give their answer as far as practicable in their own words.</w:t>
      </w:r>
    </w:p>
    <w:p w:rsidR="00311F6A" w:rsidRPr="006C775C" w:rsidRDefault="00311F6A" w:rsidP="00411B7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The figure in the margin indicates the full marks</w:t>
      </w:r>
    </w:p>
    <w:p w:rsidR="00311F6A" w:rsidRDefault="00311F6A" w:rsidP="00411B7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i/>
        </w:rPr>
      </w:pPr>
      <w:r w:rsidRPr="006C775C">
        <w:rPr>
          <w:rFonts w:ascii="Times New Roman" w:hAnsi="Times New Roman"/>
          <w:b/>
          <w:i/>
        </w:rPr>
        <w:t xml:space="preserve">Attempt </w:t>
      </w:r>
      <w:r w:rsidRPr="006C775C">
        <w:rPr>
          <w:rFonts w:ascii="Times New Roman" w:hAnsi="Times New Roman"/>
          <w:b/>
          <w:i/>
          <w:u w:val="single"/>
        </w:rPr>
        <w:t>ALL</w:t>
      </w:r>
      <w:r w:rsidRPr="006C775C">
        <w:rPr>
          <w:rFonts w:ascii="Times New Roman" w:hAnsi="Times New Roman"/>
          <w:b/>
          <w:i/>
        </w:rPr>
        <w:t xml:space="preserve"> question</w:t>
      </w:r>
    </w:p>
    <w:p w:rsidR="00311F6A" w:rsidRDefault="00311F6A" w:rsidP="00C60D64">
      <w:pPr>
        <w:spacing w:after="0" w:line="240" w:lineRule="auto"/>
        <w:jc w:val="both"/>
        <w:rPr>
          <w:i/>
          <w:iCs/>
        </w:rPr>
      </w:pP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1.</w:t>
      </w:r>
      <w:r w:rsidRPr="00411B7E">
        <w:rPr>
          <w:rFonts w:ascii="Times New Roman" w:hAnsi="Times New Roman"/>
        </w:rPr>
        <w:tab/>
        <w:t>(a).</w:t>
      </w:r>
      <w:r w:rsidRPr="00411B7E">
        <w:rPr>
          <w:rFonts w:ascii="Times New Roman" w:hAnsi="Times New Roman"/>
        </w:rPr>
        <w:tab/>
        <w:t xml:space="preserve">Define Client Server Architecture?  Discuss the significance of  N-tier architecture  with a suitable example.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>(b).</w:t>
      </w:r>
      <w:r w:rsidRPr="00411B7E">
        <w:rPr>
          <w:rFonts w:ascii="Times New Roman" w:hAnsi="Times New Roman"/>
        </w:rPr>
        <w:tab/>
        <w:t xml:space="preserve">Discuss the significance of Interface Definition Language(IDL) in COM and CORBA with a suitable example.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2.</w:t>
      </w:r>
      <w:r w:rsidRPr="00411B7E">
        <w:rPr>
          <w:rFonts w:ascii="Times New Roman" w:hAnsi="Times New Roman"/>
        </w:rPr>
        <w:tab/>
        <w:t>(a).</w:t>
      </w:r>
      <w:r w:rsidRPr="00411B7E">
        <w:rPr>
          <w:rFonts w:ascii="Times New Roman" w:hAnsi="Times New Roman"/>
        </w:rPr>
        <w:tab/>
        <w:t>Discuss the architecture of Object Model Architecture with a suitable diagram.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ab/>
        <w:t>(b).</w:t>
      </w:r>
      <w:r w:rsidRPr="00411B7E">
        <w:rPr>
          <w:rFonts w:ascii="Times New Roman" w:hAnsi="Times New Roman"/>
        </w:rPr>
        <w:tab/>
        <w:t xml:space="preserve">How the concepts of Proxies, Stubs and Skeleton are deployed  in COM and CORBA. Why  marshalling and unmarshalling  is required ?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3.</w:t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  <w:i/>
        </w:rPr>
        <w:t>You are appointed as a Client Server Architect to implement Client Server System of Himalayan Bank</w:t>
      </w:r>
      <w:r w:rsidRPr="00411B7E">
        <w:rPr>
          <w:rFonts w:ascii="Times New Roman" w:hAnsi="Times New Roman"/>
        </w:rPr>
        <w:t xml:space="preserve">.  Discuss your role that how you are going to implement new System with reference to Enterprise Client/Server Architecture.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spacing w:after="0" w:line="360" w:lineRule="auto"/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4.</w:t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ab/>
        <w:t>Why intangibles plays a vital role in assessment strategy while choosing COM and CORBA ?</w:t>
      </w:r>
      <w:r w:rsidRPr="00411B7E">
        <w:rPr>
          <w:rFonts w:ascii="Times New Roman" w:hAnsi="Times New Roman"/>
        </w:rPr>
        <w:tab/>
        <w:t>[10]</w:t>
      </w:r>
    </w:p>
    <w:p w:rsidR="00311F6A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5.</w:t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ab/>
        <w:t>Discuss the signifance of Legacy System support in Distributed Computing architecture.</w:t>
      </w:r>
      <w:r w:rsidRPr="00411B7E">
        <w:rPr>
          <w:rFonts w:ascii="Times New Roman" w:hAnsi="Times New Roman"/>
        </w:rPr>
        <w:tab/>
        <w:t>[10]</w:t>
      </w:r>
    </w:p>
    <w:p w:rsidR="00311F6A" w:rsidRPr="006C775C" w:rsidRDefault="00311F6A" w:rsidP="00411B7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 w:rsidRPr="006C775C">
        <w:rPr>
          <w:rFonts w:ascii="Times New Roman" w:hAnsi="Times New Roman"/>
        </w:rPr>
        <w:t>Nepal College of Information Technology</w:t>
      </w:r>
    </w:p>
    <w:p w:rsidR="00311F6A" w:rsidRPr="006C775C" w:rsidRDefault="00311F6A" w:rsidP="00411B7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775C">
        <w:rPr>
          <w:rFonts w:ascii="Times New Roman" w:hAnsi="Times New Roman"/>
          <w:b/>
          <w:bCs/>
        </w:rPr>
        <w:t>Unit Test</w:t>
      </w:r>
    </w:p>
    <w:p w:rsidR="00311F6A" w:rsidRPr="006C775C" w:rsidRDefault="00311F6A" w:rsidP="00411B7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6C775C">
        <w:rPr>
          <w:rFonts w:ascii="Times New Roman" w:hAnsi="Times New Roman"/>
        </w:rPr>
        <w:t>Spring 2012</w:t>
      </w:r>
    </w:p>
    <w:p w:rsidR="00311F6A" w:rsidRPr="006C775C" w:rsidRDefault="00311F6A" w:rsidP="00411B7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IT</w:t>
      </w:r>
      <w:r w:rsidRPr="006C775C">
        <w:rPr>
          <w:rFonts w:ascii="Times New Roman" w:hAnsi="Times New Roman"/>
        </w:rPr>
        <w:tab/>
        <w:t>Time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2 hrs</w:t>
      </w:r>
    </w:p>
    <w:p w:rsidR="00311F6A" w:rsidRPr="006C775C" w:rsidRDefault="00311F6A" w:rsidP="00411B7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6C775C">
        <w:rPr>
          <w:rFonts w:ascii="Times New Roman" w:hAnsi="Times New Roman"/>
        </w:rPr>
        <w:t>Semester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(VI</w:t>
      </w:r>
      <w:r>
        <w:rPr>
          <w:rFonts w:ascii="Times New Roman" w:hAnsi="Times New Roman"/>
        </w:rPr>
        <w:t>II</w:t>
      </w:r>
      <w:r w:rsidRPr="006C775C">
        <w:rPr>
          <w:rFonts w:ascii="Times New Roman" w:hAnsi="Times New Roman"/>
        </w:rPr>
        <w:t>)</w:t>
      </w:r>
      <w:r w:rsidRPr="006C775C">
        <w:rPr>
          <w:rFonts w:ascii="Times New Roman" w:hAnsi="Times New Roman"/>
        </w:rPr>
        <w:tab/>
        <w:t>FM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70</w:t>
      </w:r>
    </w:p>
    <w:p w:rsidR="00311F6A" w:rsidRPr="006C775C" w:rsidRDefault="00311F6A" w:rsidP="00411B7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</w:pPr>
      <w:r w:rsidRPr="006C775C">
        <w:t>Subject</w:t>
      </w:r>
      <w:r w:rsidRPr="006C775C">
        <w:tab/>
        <w:t>:</w:t>
      </w:r>
      <w:r w:rsidRPr="006C775C">
        <w:tab/>
      </w:r>
      <w:r>
        <w:rPr>
          <w:sz w:val="22"/>
          <w:szCs w:val="22"/>
        </w:rPr>
        <w:t>Client Server Architecture</w:t>
      </w:r>
      <w:r w:rsidRPr="006C775C">
        <w:tab/>
        <w:t>PM</w:t>
      </w:r>
      <w:r w:rsidRPr="006C775C">
        <w:tab/>
        <w:t>:</w:t>
      </w:r>
      <w:r w:rsidRPr="006C775C">
        <w:tab/>
        <w:t>35</w:t>
      </w:r>
    </w:p>
    <w:p w:rsidR="00311F6A" w:rsidRPr="006C775C" w:rsidRDefault="00311F6A" w:rsidP="00411B7E">
      <w:pPr>
        <w:pStyle w:val="BodyTextIndent"/>
        <w:tabs>
          <w:tab w:val="left" w:pos="1080"/>
          <w:tab w:val="left" w:pos="4860"/>
        </w:tabs>
      </w:pPr>
    </w:p>
    <w:p w:rsidR="00311F6A" w:rsidRPr="006C775C" w:rsidRDefault="00311F6A" w:rsidP="00411B7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Candidates are requested to give their answer as far as practicable in their own words.</w:t>
      </w:r>
    </w:p>
    <w:p w:rsidR="00311F6A" w:rsidRPr="006C775C" w:rsidRDefault="00311F6A" w:rsidP="00411B7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The figure in the margin indicates the full marks</w:t>
      </w:r>
    </w:p>
    <w:p w:rsidR="00311F6A" w:rsidRDefault="00311F6A" w:rsidP="00411B7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i/>
        </w:rPr>
      </w:pPr>
      <w:r w:rsidRPr="006C775C">
        <w:rPr>
          <w:rFonts w:ascii="Times New Roman" w:hAnsi="Times New Roman"/>
          <w:b/>
          <w:i/>
        </w:rPr>
        <w:t xml:space="preserve">Attempt </w:t>
      </w:r>
      <w:r w:rsidRPr="006C775C">
        <w:rPr>
          <w:rFonts w:ascii="Times New Roman" w:hAnsi="Times New Roman"/>
          <w:b/>
          <w:i/>
          <w:u w:val="single"/>
        </w:rPr>
        <w:t>ALL</w:t>
      </w:r>
      <w:r w:rsidRPr="006C775C">
        <w:rPr>
          <w:rFonts w:ascii="Times New Roman" w:hAnsi="Times New Roman"/>
          <w:b/>
          <w:i/>
        </w:rPr>
        <w:t xml:space="preserve"> question</w:t>
      </w:r>
    </w:p>
    <w:p w:rsidR="00311F6A" w:rsidRDefault="00311F6A" w:rsidP="00411B7E">
      <w:pPr>
        <w:spacing w:after="0" w:line="240" w:lineRule="auto"/>
        <w:jc w:val="both"/>
        <w:rPr>
          <w:i/>
          <w:iCs/>
        </w:rPr>
      </w:pP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1.</w:t>
      </w:r>
      <w:r w:rsidRPr="00411B7E">
        <w:rPr>
          <w:rFonts w:ascii="Times New Roman" w:hAnsi="Times New Roman"/>
        </w:rPr>
        <w:tab/>
        <w:t>(a).</w:t>
      </w:r>
      <w:r w:rsidRPr="00411B7E">
        <w:rPr>
          <w:rFonts w:ascii="Times New Roman" w:hAnsi="Times New Roman"/>
        </w:rPr>
        <w:tab/>
        <w:t xml:space="preserve">Define Client Server Architecture?  Discuss the significance of  N-tier architecture  with a suitable example.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>(b).</w:t>
      </w:r>
      <w:r w:rsidRPr="00411B7E">
        <w:rPr>
          <w:rFonts w:ascii="Times New Roman" w:hAnsi="Times New Roman"/>
        </w:rPr>
        <w:tab/>
        <w:t xml:space="preserve">Discuss the significance of Interface Definition Language(IDL) in COM and CORBA with a suitable example.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2.</w:t>
      </w:r>
      <w:r w:rsidRPr="00411B7E">
        <w:rPr>
          <w:rFonts w:ascii="Times New Roman" w:hAnsi="Times New Roman"/>
        </w:rPr>
        <w:tab/>
        <w:t>(a).</w:t>
      </w:r>
      <w:r w:rsidRPr="00411B7E">
        <w:rPr>
          <w:rFonts w:ascii="Times New Roman" w:hAnsi="Times New Roman"/>
        </w:rPr>
        <w:tab/>
        <w:t>Discuss the architecture of Object Model Architecture with a suitable diagram.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ab/>
        <w:t>(b).</w:t>
      </w:r>
      <w:r w:rsidRPr="00411B7E">
        <w:rPr>
          <w:rFonts w:ascii="Times New Roman" w:hAnsi="Times New Roman"/>
        </w:rPr>
        <w:tab/>
        <w:t xml:space="preserve">How the concepts of Proxies, Stubs and Skeleton are deployed  in COM and CORBA. Why  marshalling and unmarshalling  is required ?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3.</w:t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  <w:i/>
        </w:rPr>
        <w:t>You are appointed as a Client Server Architect to implement Client Server System of Himalayan Bank</w:t>
      </w:r>
      <w:r w:rsidRPr="00411B7E">
        <w:rPr>
          <w:rFonts w:ascii="Times New Roman" w:hAnsi="Times New Roman"/>
        </w:rPr>
        <w:t xml:space="preserve">.  Discuss your role that how you are going to implement new System with reference to Enterprise Client/Server Architecture. 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spacing w:after="0" w:line="360" w:lineRule="auto"/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4.</w:t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ab/>
        <w:t>Why intangibles plays a vital role in assessment strategy while choosing COM and CORBA ?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  <w:tab w:val="right" w:pos="7020"/>
        </w:tabs>
        <w:ind w:left="900" w:hanging="900"/>
        <w:jc w:val="both"/>
        <w:rPr>
          <w:rFonts w:ascii="Times New Roman" w:hAnsi="Times New Roman"/>
        </w:rPr>
      </w:pPr>
      <w:r w:rsidRPr="00411B7E">
        <w:rPr>
          <w:rFonts w:ascii="Times New Roman" w:hAnsi="Times New Roman"/>
        </w:rPr>
        <w:t>5.</w:t>
      </w:r>
      <w:r w:rsidRPr="00411B7E">
        <w:rPr>
          <w:rFonts w:ascii="Times New Roman" w:hAnsi="Times New Roman"/>
        </w:rPr>
        <w:tab/>
      </w:r>
      <w:r w:rsidRPr="00411B7E">
        <w:rPr>
          <w:rFonts w:ascii="Times New Roman" w:hAnsi="Times New Roman"/>
        </w:rPr>
        <w:tab/>
        <w:t>Discuss the signifance of Legacy System support in Distributed Computing architecture.</w:t>
      </w:r>
      <w:r w:rsidRPr="00411B7E">
        <w:rPr>
          <w:rFonts w:ascii="Times New Roman" w:hAnsi="Times New Roman"/>
        </w:rPr>
        <w:tab/>
        <w:t>[10]</w:t>
      </w:r>
    </w:p>
    <w:p w:rsidR="00311F6A" w:rsidRPr="00411B7E" w:rsidRDefault="00311F6A" w:rsidP="00411B7E">
      <w:pPr>
        <w:pStyle w:val="ListParagraph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</w:rPr>
      </w:pPr>
    </w:p>
    <w:sectPr w:rsidR="00311F6A" w:rsidRPr="00411B7E" w:rsidSect="00411B7E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2F7"/>
    <w:multiLevelType w:val="hybridMultilevel"/>
    <w:tmpl w:val="EC4494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CFC42A3"/>
    <w:multiLevelType w:val="hybridMultilevel"/>
    <w:tmpl w:val="765C0D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E53AE6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47B305B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7E615A"/>
    <w:multiLevelType w:val="hybridMultilevel"/>
    <w:tmpl w:val="23C6E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0110A9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51B83815"/>
    <w:multiLevelType w:val="hybridMultilevel"/>
    <w:tmpl w:val="1526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87D703F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E5D68E0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08A3"/>
    <w:rsid w:val="000053B1"/>
    <w:rsid w:val="000260C9"/>
    <w:rsid w:val="000C0B44"/>
    <w:rsid w:val="000C23A0"/>
    <w:rsid w:val="001003A3"/>
    <w:rsid w:val="001167D1"/>
    <w:rsid w:val="00131519"/>
    <w:rsid w:val="00137E74"/>
    <w:rsid w:val="00243D06"/>
    <w:rsid w:val="00253483"/>
    <w:rsid w:val="00274104"/>
    <w:rsid w:val="002C1BF9"/>
    <w:rsid w:val="002C6A36"/>
    <w:rsid w:val="002D16F0"/>
    <w:rsid w:val="00311F6A"/>
    <w:rsid w:val="003240E5"/>
    <w:rsid w:val="00351EDC"/>
    <w:rsid w:val="003569CA"/>
    <w:rsid w:val="00370D70"/>
    <w:rsid w:val="003D1377"/>
    <w:rsid w:val="003D5088"/>
    <w:rsid w:val="00411B7E"/>
    <w:rsid w:val="004E772C"/>
    <w:rsid w:val="004F1C3A"/>
    <w:rsid w:val="004F6906"/>
    <w:rsid w:val="00506C05"/>
    <w:rsid w:val="00595EB4"/>
    <w:rsid w:val="005B53E0"/>
    <w:rsid w:val="00600FC9"/>
    <w:rsid w:val="006A7E6A"/>
    <w:rsid w:val="006C775C"/>
    <w:rsid w:val="00754F6C"/>
    <w:rsid w:val="007845B6"/>
    <w:rsid w:val="007F3938"/>
    <w:rsid w:val="00817CAD"/>
    <w:rsid w:val="008232AA"/>
    <w:rsid w:val="008771B2"/>
    <w:rsid w:val="00881E40"/>
    <w:rsid w:val="008A7B4A"/>
    <w:rsid w:val="0091501E"/>
    <w:rsid w:val="00922F33"/>
    <w:rsid w:val="00965CCA"/>
    <w:rsid w:val="0097718A"/>
    <w:rsid w:val="00991B3A"/>
    <w:rsid w:val="009B2B09"/>
    <w:rsid w:val="00A0035E"/>
    <w:rsid w:val="00A30E23"/>
    <w:rsid w:val="00A75C76"/>
    <w:rsid w:val="00AA0A35"/>
    <w:rsid w:val="00AB607D"/>
    <w:rsid w:val="00B43020"/>
    <w:rsid w:val="00B608A3"/>
    <w:rsid w:val="00B96539"/>
    <w:rsid w:val="00BC2405"/>
    <w:rsid w:val="00BD113D"/>
    <w:rsid w:val="00BF33D6"/>
    <w:rsid w:val="00C3094F"/>
    <w:rsid w:val="00C60D64"/>
    <w:rsid w:val="00C71C1A"/>
    <w:rsid w:val="00CA682F"/>
    <w:rsid w:val="00CE2D3C"/>
    <w:rsid w:val="00DE1347"/>
    <w:rsid w:val="00DE48F1"/>
    <w:rsid w:val="00E124EA"/>
    <w:rsid w:val="00E4648C"/>
    <w:rsid w:val="00EB202E"/>
    <w:rsid w:val="00ED3245"/>
    <w:rsid w:val="00F54D7C"/>
    <w:rsid w:val="00FA34AC"/>
    <w:rsid w:val="00FF0AAC"/>
    <w:rsid w:val="00FF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3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08A3"/>
    <w:pPr>
      <w:ind w:left="720"/>
    </w:pPr>
  </w:style>
  <w:style w:type="table" w:styleId="TableGrid">
    <w:name w:val="Table Grid"/>
    <w:basedOn w:val="TableNormal"/>
    <w:uiPriority w:val="99"/>
    <w:rsid w:val="00DE48F1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99"/>
    <w:qFormat/>
    <w:rsid w:val="001003A3"/>
    <w:rPr>
      <w:rFonts w:cs="Times New Roman"/>
      <w:i/>
      <w:iCs/>
      <w:color w:val="808080"/>
    </w:rPr>
  </w:style>
  <w:style w:type="paragraph" w:styleId="BodyTextIndent">
    <w:name w:val="Body Text Indent"/>
    <w:basedOn w:val="Normal"/>
    <w:link w:val="BodyTextIndentChar1"/>
    <w:uiPriority w:val="99"/>
    <w:rsid w:val="00411B7E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55FA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411B7E"/>
    <w:rPr>
      <w:rFonts w:cs="Times New Roman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1</Pages>
  <Words>366</Words>
  <Characters>2088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binod</cp:lastModifiedBy>
  <cp:revision>6</cp:revision>
  <cp:lastPrinted>2012-09-04T00:02:00Z</cp:lastPrinted>
  <dcterms:created xsi:type="dcterms:W3CDTF">2012-09-04T08:15:00Z</dcterms:created>
  <dcterms:modified xsi:type="dcterms:W3CDTF">2012-09-04T00:03:00Z</dcterms:modified>
</cp:coreProperties>
</file>