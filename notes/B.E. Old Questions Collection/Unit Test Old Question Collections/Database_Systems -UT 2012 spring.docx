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472" w:rsidRPr="008E3EDA" w:rsidRDefault="00250472" w:rsidP="008E3EDA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8E3EDA">
        <w:rPr>
          <w:rFonts w:ascii="Times New Roman" w:hAnsi="Times New Roman"/>
        </w:rPr>
        <w:t>Nepal College of Information Technology</w:t>
      </w:r>
    </w:p>
    <w:p w:rsidR="00250472" w:rsidRPr="008E3EDA" w:rsidRDefault="00250472" w:rsidP="008E3EDA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8E3EDA">
        <w:rPr>
          <w:rFonts w:ascii="Times New Roman" w:hAnsi="Times New Roman"/>
          <w:b/>
          <w:bCs/>
        </w:rPr>
        <w:t>Unit Test</w:t>
      </w:r>
    </w:p>
    <w:p w:rsidR="00250472" w:rsidRPr="008E3EDA" w:rsidRDefault="00250472" w:rsidP="008E3EDA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8E3EDA">
        <w:rPr>
          <w:rFonts w:ascii="Times New Roman" w:hAnsi="Times New Roman"/>
        </w:rPr>
        <w:t>Spring 2012</w:t>
      </w:r>
    </w:p>
    <w:p w:rsidR="00250472" w:rsidRPr="008E3EDA" w:rsidRDefault="00250472" w:rsidP="008E3EDA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8E3EDA">
        <w:rPr>
          <w:rFonts w:ascii="Times New Roman" w:hAnsi="Times New Roman"/>
        </w:rPr>
        <w:t>Program</w:t>
      </w:r>
      <w:r w:rsidRPr="008E3EDA">
        <w:rPr>
          <w:rFonts w:ascii="Times New Roman" w:hAnsi="Times New Roman"/>
        </w:rPr>
        <w:tab/>
        <w:t>:</w:t>
      </w:r>
      <w:r w:rsidRPr="008E3EDA">
        <w:rPr>
          <w:rFonts w:ascii="Times New Roman" w:hAnsi="Times New Roman"/>
        </w:rPr>
        <w:tab/>
        <w:t>BE IT</w:t>
      </w:r>
      <w:r w:rsidRPr="008E3EDA">
        <w:rPr>
          <w:rFonts w:ascii="Times New Roman" w:hAnsi="Times New Roman"/>
        </w:rPr>
        <w:tab/>
        <w:t>Time</w:t>
      </w:r>
      <w:r w:rsidRPr="008E3EDA">
        <w:rPr>
          <w:rFonts w:ascii="Times New Roman" w:hAnsi="Times New Roman"/>
        </w:rPr>
        <w:tab/>
        <w:t>:</w:t>
      </w:r>
      <w:r w:rsidRPr="008E3EDA">
        <w:rPr>
          <w:rFonts w:ascii="Times New Roman" w:hAnsi="Times New Roman"/>
        </w:rPr>
        <w:tab/>
        <w:t>2 hrs</w:t>
      </w:r>
    </w:p>
    <w:p w:rsidR="00250472" w:rsidRPr="008E3EDA" w:rsidRDefault="00250472" w:rsidP="008E3EDA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8E3EDA">
        <w:rPr>
          <w:rFonts w:ascii="Times New Roman" w:hAnsi="Times New Roman"/>
        </w:rPr>
        <w:t>Semester</w:t>
      </w:r>
      <w:r w:rsidRPr="008E3EDA">
        <w:rPr>
          <w:rFonts w:ascii="Times New Roman" w:hAnsi="Times New Roman"/>
        </w:rPr>
        <w:tab/>
        <w:t>:</w:t>
      </w:r>
      <w:r w:rsidRPr="008E3EDA">
        <w:rPr>
          <w:rFonts w:ascii="Times New Roman" w:hAnsi="Times New Roman"/>
        </w:rPr>
        <w:tab/>
        <w:t>(</w:t>
      </w:r>
      <w:r>
        <w:rPr>
          <w:rFonts w:ascii="Times New Roman" w:hAnsi="Times New Roman"/>
        </w:rPr>
        <w:t>I</w:t>
      </w:r>
      <w:r w:rsidRPr="008E3EDA">
        <w:rPr>
          <w:rFonts w:ascii="Times New Roman" w:hAnsi="Times New Roman"/>
        </w:rPr>
        <w:t>V)</w:t>
      </w:r>
      <w:r w:rsidRPr="008E3EDA">
        <w:rPr>
          <w:rFonts w:ascii="Times New Roman" w:hAnsi="Times New Roman"/>
        </w:rPr>
        <w:tab/>
        <w:t>FM</w:t>
      </w:r>
      <w:r w:rsidRPr="008E3EDA">
        <w:rPr>
          <w:rFonts w:ascii="Times New Roman" w:hAnsi="Times New Roman"/>
        </w:rPr>
        <w:tab/>
        <w:t>:</w:t>
      </w:r>
      <w:r w:rsidRPr="008E3EDA">
        <w:rPr>
          <w:rFonts w:ascii="Times New Roman" w:hAnsi="Times New Roman"/>
        </w:rPr>
        <w:tab/>
        <w:t>70</w:t>
      </w:r>
    </w:p>
    <w:p w:rsidR="00250472" w:rsidRPr="008E3EDA" w:rsidRDefault="00250472" w:rsidP="008E3EDA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8E3EDA">
        <w:rPr>
          <w:sz w:val="22"/>
          <w:szCs w:val="22"/>
        </w:rPr>
        <w:t>Subject</w:t>
      </w:r>
      <w:r w:rsidRPr="008E3EDA">
        <w:rPr>
          <w:sz w:val="22"/>
          <w:szCs w:val="22"/>
        </w:rPr>
        <w:tab/>
        <w:t>:</w:t>
      </w:r>
      <w:r w:rsidRPr="008E3EDA">
        <w:rPr>
          <w:sz w:val="22"/>
          <w:szCs w:val="22"/>
        </w:rPr>
        <w:tab/>
        <w:t>Database Systems</w:t>
      </w:r>
      <w:r w:rsidRPr="008E3EDA">
        <w:rPr>
          <w:sz w:val="22"/>
          <w:szCs w:val="22"/>
        </w:rPr>
        <w:tab/>
        <w:t>PM</w:t>
      </w:r>
      <w:r w:rsidRPr="008E3EDA">
        <w:rPr>
          <w:sz w:val="22"/>
          <w:szCs w:val="22"/>
        </w:rPr>
        <w:tab/>
        <w:t>:</w:t>
      </w:r>
      <w:r w:rsidRPr="008E3EDA">
        <w:rPr>
          <w:sz w:val="22"/>
          <w:szCs w:val="22"/>
        </w:rPr>
        <w:tab/>
        <w:t>35</w:t>
      </w:r>
    </w:p>
    <w:p w:rsidR="00250472" w:rsidRPr="008E3EDA" w:rsidRDefault="00250472" w:rsidP="008E3EDA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250472" w:rsidRPr="008E3EDA" w:rsidRDefault="00250472" w:rsidP="008E3EDA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i/>
        </w:rPr>
      </w:pPr>
      <w:r w:rsidRPr="008E3EDA">
        <w:rPr>
          <w:rFonts w:ascii="Times New Roman" w:hAnsi="Times New Roman"/>
          <w:i/>
        </w:rPr>
        <w:t>Candidates are requested to give their answer as far as practicable in their own words.</w:t>
      </w:r>
    </w:p>
    <w:p w:rsidR="00250472" w:rsidRPr="008E3EDA" w:rsidRDefault="00250472" w:rsidP="008E3EDA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i/>
        </w:rPr>
      </w:pPr>
      <w:r w:rsidRPr="008E3EDA">
        <w:rPr>
          <w:rFonts w:ascii="Times New Roman" w:hAnsi="Times New Roman"/>
          <w:i/>
        </w:rPr>
        <w:t>The figure in the margin indicates the full marks</w:t>
      </w:r>
    </w:p>
    <w:p w:rsidR="00250472" w:rsidRPr="008E3EDA" w:rsidRDefault="00250472" w:rsidP="008E3EDA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i/>
        </w:rPr>
      </w:pPr>
      <w:r w:rsidRPr="008E3EDA">
        <w:rPr>
          <w:rFonts w:ascii="Times New Roman" w:hAnsi="Times New Roman"/>
          <w:b/>
          <w:i/>
        </w:rPr>
        <w:t xml:space="preserve">Attempt </w:t>
      </w:r>
      <w:r w:rsidRPr="008E3EDA">
        <w:rPr>
          <w:rFonts w:ascii="Times New Roman" w:hAnsi="Times New Roman"/>
          <w:b/>
          <w:i/>
          <w:u w:val="single"/>
        </w:rPr>
        <w:t>ALL</w:t>
      </w:r>
      <w:r w:rsidRPr="008E3EDA">
        <w:rPr>
          <w:rFonts w:ascii="Times New Roman" w:hAnsi="Times New Roman"/>
          <w:b/>
          <w:i/>
        </w:rPr>
        <w:t xml:space="preserve"> question</w:t>
      </w:r>
    </w:p>
    <w:p w:rsidR="00250472" w:rsidRPr="008E3EDA" w:rsidRDefault="00250472" w:rsidP="008E3ED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8E3EDA">
        <w:rPr>
          <w:rFonts w:ascii="Times New Roman" w:hAnsi="Times New Roman"/>
        </w:rPr>
        <w:t>1.</w:t>
      </w:r>
      <w:r w:rsidRPr="008E3ED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Explain the major function of DBMS and DBA.</w:t>
      </w:r>
      <w:r w:rsidRPr="008E3EDA">
        <w:rPr>
          <w:rFonts w:ascii="Times New Roman" w:hAnsi="Times New Roman"/>
        </w:rPr>
        <w:tab/>
        <w:t>(10)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8E3EDA">
        <w:rPr>
          <w:rFonts w:ascii="Times New Roman" w:hAnsi="Times New Roman"/>
        </w:rPr>
        <w:t>2.</w:t>
      </w:r>
      <w:r w:rsidRPr="008E3ED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Distinguish between physical and logical Data Independence.</w:t>
      </w:r>
      <w:r w:rsidRPr="008E3EDA">
        <w:rPr>
          <w:rFonts w:ascii="Times New Roman" w:hAnsi="Times New Roman"/>
        </w:rPr>
        <w:tab/>
        <w:t>(7)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8E3EDA">
        <w:rPr>
          <w:rFonts w:ascii="Times New Roman" w:hAnsi="Times New Roman"/>
        </w:rPr>
        <w:t>3.</w:t>
      </w:r>
      <w:r w:rsidRPr="008E3ED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Discriminate between the DBMS and File management system.</w:t>
      </w:r>
      <w:r w:rsidRPr="008E3EDA">
        <w:rPr>
          <w:rFonts w:ascii="Times New Roman" w:hAnsi="Times New Roman"/>
        </w:rPr>
        <w:tab/>
        <w:t>(8)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8E3EDA">
        <w:rPr>
          <w:rFonts w:ascii="Times New Roman" w:hAnsi="Times New Roman"/>
        </w:rPr>
        <w:t>4.</w:t>
      </w:r>
      <w:r w:rsidRPr="008E3ED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Why relational databases are required describes with its aspects.</w:t>
      </w:r>
      <w:r w:rsidRPr="008E3EDA">
        <w:rPr>
          <w:rFonts w:ascii="Times New Roman" w:hAnsi="Times New Roman"/>
        </w:rPr>
        <w:tab/>
        <w:t>(8)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8E3EDA">
        <w:rPr>
          <w:rFonts w:ascii="Times New Roman" w:hAnsi="Times New Roman"/>
        </w:rPr>
        <w:t>5.</w:t>
      </w:r>
      <w:r w:rsidRPr="008E3ED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There are three tables named suppliers, parts and suppliers with the attributes of suppliers_number, suppliers_name, Status, City from table suppliers and parts_number, Part_number, Color, weight, City from table parts and supplier_number, part_number, quantity. Hence, using relation algebra write query the following: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a)</w:t>
      </w:r>
      <w:r w:rsidRPr="008E3EDA">
        <w:rPr>
          <w:rFonts w:ascii="Times New Roman" w:hAnsi="Times New Roman"/>
        </w:rPr>
        <w:tab/>
        <w:t xml:space="preserve">Get all supplier_number and part_number in which the weight should be less than 17.  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b)</w:t>
      </w:r>
      <w:r w:rsidRPr="008E3EDA">
        <w:rPr>
          <w:rFonts w:ascii="Times New Roman" w:hAnsi="Times New Roman"/>
        </w:rPr>
        <w:tab/>
        <w:t xml:space="preserve">Get the supplier name who supply and one part tuple. 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c)</w:t>
      </w:r>
      <w:r w:rsidRPr="008E3EDA">
        <w:rPr>
          <w:rFonts w:ascii="Times New Roman" w:hAnsi="Times New Roman"/>
        </w:rPr>
        <w:tab/>
        <w:t>Get the supplier names who supply all the parts.</w:t>
      </w:r>
      <w:r w:rsidRPr="008E3EDA">
        <w:rPr>
          <w:rFonts w:ascii="Times New Roman" w:hAnsi="Times New Roman"/>
        </w:rPr>
        <w:tab/>
        <w:t>(6</w:t>
      </w:r>
      <w:r w:rsidRPr="008E3EDA">
        <w:rPr>
          <w:rFonts w:ascii="Times New Roman" w:hAnsi="Times New Roman"/>
        </w:rPr>
        <w:sym w:font="Symbol" w:char="F0B4"/>
      </w:r>
      <w:r w:rsidRPr="008E3EDA">
        <w:rPr>
          <w:rFonts w:ascii="Times New Roman" w:hAnsi="Times New Roman"/>
        </w:rPr>
        <w:t>3=18)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Note: Assume necessary primary and foreign key and other if required.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8E3EDA">
        <w:rPr>
          <w:rFonts w:ascii="Times New Roman" w:hAnsi="Times New Roman"/>
        </w:rPr>
        <w:t>6.</w:t>
      </w:r>
      <w:r w:rsidRPr="008E3ED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Write short notes on</w:t>
      </w:r>
      <w:r w:rsidRPr="008E3EDA">
        <w:rPr>
          <w:rFonts w:ascii="Times New Roman" w:hAnsi="Times New Roman"/>
        </w:rPr>
        <w:tab/>
        <w:t>(6</w:t>
      </w:r>
      <w:r w:rsidRPr="008E3EDA">
        <w:rPr>
          <w:rFonts w:ascii="Times New Roman" w:hAnsi="Times New Roman"/>
        </w:rPr>
        <w:sym w:font="Symbol" w:char="F0B4"/>
      </w:r>
      <w:r w:rsidRPr="008E3EDA">
        <w:rPr>
          <w:rFonts w:ascii="Times New Roman" w:hAnsi="Times New Roman"/>
        </w:rPr>
        <w:t>3=18)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a)</w:t>
      </w:r>
      <w:r w:rsidRPr="008E3EDA">
        <w:rPr>
          <w:rFonts w:ascii="Times New Roman" w:hAnsi="Times New Roman"/>
        </w:rPr>
        <w:tab/>
        <w:t>Primary key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b)</w:t>
      </w:r>
      <w:r w:rsidRPr="008E3EDA">
        <w:rPr>
          <w:rFonts w:ascii="Times New Roman" w:hAnsi="Times New Roman"/>
        </w:rPr>
        <w:tab/>
        <w:t>Join, projection and selection operation</w:t>
      </w:r>
    </w:p>
    <w:p w:rsidR="00250472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c)</w:t>
      </w:r>
      <w:r w:rsidRPr="008E3EDA">
        <w:rPr>
          <w:rFonts w:ascii="Times New Roman" w:hAnsi="Times New Roman"/>
        </w:rPr>
        <w:tab/>
        <w:t xml:space="preserve">Data definition and data manipulation language </w:t>
      </w:r>
    </w:p>
    <w:p w:rsidR="00250472" w:rsidRPr="008E3EDA" w:rsidRDefault="00250472" w:rsidP="008E3EDA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column"/>
      </w:r>
      <w:r w:rsidRPr="008E3EDA">
        <w:rPr>
          <w:rFonts w:ascii="Times New Roman" w:hAnsi="Times New Roman"/>
        </w:rPr>
        <w:t>Nepal College of Information Technology</w:t>
      </w:r>
    </w:p>
    <w:p w:rsidR="00250472" w:rsidRPr="008E3EDA" w:rsidRDefault="00250472" w:rsidP="008E3EDA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8E3EDA">
        <w:rPr>
          <w:rFonts w:ascii="Times New Roman" w:hAnsi="Times New Roman"/>
          <w:b/>
          <w:bCs/>
        </w:rPr>
        <w:t>Unit Test</w:t>
      </w:r>
    </w:p>
    <w:p w:rsidR="00250472" w:rsidRPr="008E3EDA" w:rsidRDefault="00250472" w:rsidP="008E3EDA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8E3EDA">
        <w:rPr>
          <w:rFonts w:ascii="Times New Roman" w:hAnsi="Times New Roman"/>
        </w:rPr>
        <w:t>Spring 2012</w:t>
      </w:r>
    </w:p>
    <w:p w:rsidR="00250472" w:rsidRPr="008E3EDA" w:rsidRDefault="00250472" w:rsidP="008E3EDA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8E3EDA">
        <w:rPr>
          <w:rFonts w:ascii="Times New Roman" w:hAnsi="Times New Roman"/>
        </w:rPr>
        <w:t>Program</w:t>
      </w:r>
      <w:r w:rsidRPr="008E3EDA">
        <w:rPr>
          <w:rFonts w:ascii="Times New Roman" w:hAnsi="Times New Roman"/>
        </w:rPr>
        <w:tab/>
        <w:t>:</w:t>
      </w:r>
      <w:r w:rsidRPr="008E3EDA">
        <w:rPr>
          <w:rFonts w:ascii="Times New Roman" w:hAnsi="Times New Roman"/>
        </w:rPr>
        <w:tab/>
        <w:t>BE IT</w:t>
      </w:r>
      <w:r w:rsidRPr="008E3EDA">
        <w:rPr>
          <w:rFonts w:ascii="Times New Roman" w:hAnsi="Times New Roman"/>
        </w:rPr>
        <w:tab/>
        <w:t>Time</w:t>
      </w:r>
      <w:r w:rsidRPr="008E3EDA">
        <w:rPr>
          <w:rFonts w:ascii="Times New Roman" w:hAnsi="Times New Roman"/>
        </w:rPr>
        <w:tab/>
        <w:t>:</w:t>
      </w:r>
      <w:r w:rsidRPr="008E3EDA">
        <w:rPr>
          <w:rFonts w:ascii="Times New Roman" w:hAnsi="Times New Roman"/>
        </w:rPr>
        <w:tab/>
        <w:t>2 hrs</w:t>
      </w:r>
    </w:p>
    <w:p w:rsidR="00250472" w:rsidRPr="008E3EDA" w:rsidRDefault="00250472" w:rsidP="008E3EDA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8E3EDA">
        <w:rPr>
          <w:rFonts w:ascii="Times New Roman" w:hAnsi="Times New Roman"/>
        </w:rPr>
        <w:t>Semester</w:t>
      </w:r>
      <w:r w:rsidRPr="008E3EDA">
        <w:rPr>
          <w:rFonts w:ascii="Times New Roman" w:hAnsi="Times New Roman"/>
        </w:rPr>
        <w:tab/>
        <w:t>:</w:t>
      </w:r>
      <w:r w:rsidRPr="008E3EDA">
        <w:rPr>
          <w:rFonts w:ascii="Times New Roman" w:hAnsi="Times New Roman"/>
        </w:rPr>
        <w:tab/>
        <w:t>(VI)</w:t>
      </w:r>
      <w:r w:rsidRPr="008E3EDA">
        <w:rPr>
          <w:rFonts w:ascii="Times New Roman" w:hAnsi="Times New Roman"/>
        </w:rPr>
        <w:tab/>
        <w:t>FM</w:t>
      </w:r>
      <w:r w:rsidRPr="008E3EDA">
        <w:rPr>
          <w:rFonts w:ascii="Times New Roman" w:hAnsi="Times New Roman"/>
        </w:rPr>
        <w:tab/>
        <w:t>:</w:t>
      </w:r>
      <w:r w:rsidRPr="008E3EDA">
        <w:rPr>
          <w:rFonts w:ascii="Times New Roman" w:hAnsi="Times New Roman"/>
        </w:rPr>
        <w:tab/>
        <w:t>70</w:t>
      </w:r>
    </w:p>
    <w:p w:rsidR="00250472" w:rsidRPr="008E3EDA" w:rsidRDefault="00250472" w:rsidP="008E3EDA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8E3EDA">
        <w:rPr>
          <w:sz w:val="22"/>
          <w:szCs w:val="22"/>
        </w:rPr>
        <w:t>Subject</w:t>
      </w:r>
      <w:r w:rsidRPr="008E3EDA">
        <w:rPr>
          <w:sz w:val="22"/>
          <w:szCs w:val="22"/>
        </w:rPr>
        <w:tab/>
        <w:t>:</w:t>
      </w:r>
      <w:r w:rsidRPr="008E3EDA">
        <w:rPr>
          <w:sz w:val="22"/>
          <w:szCs w:val="22"/>
        </w:rPr>
        <w:tab/>
        <w:t>Database Systems</w:t>
      </w:r>
      <w:r w:rsidRPr="008E3EDA">
        <w:rPr>
          <w:sz w:val="22"/>
          <w:szCs w:val="22"/>
        </w:rPr>
        <w:tab/>
        <w:t>PM</w:t>
      </w:r>
      <w:r w:rsidRPr="008E3EDA">
        <w:rPr>
          <w:sz w:val="22"/>
          <w:szCs w:val="22"/>
        </w:rPr>
        <w:tab/>
        <w:t>:</w:t>
      </w:r>
      <w:r w:rsidRPr="008E3EDA">
        <w:rPr>
          <w:sz w:val="22"/>
          <w:szCs w:val="22"/>
        </w:rPr>
        <w:tab/>
        <w:t>35</w:t>
      </w:r>
    </w:p>
    <w:p w:rsidR="00250472" w:rsidRPr="008E3EDA" w:rsidRDefault="00250472" w:rsidP="008E3EDA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250472" w:rsidRPr="008E3EDA" w:rsidRDefault="00250472" w:rsidP="008E3EDA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i/>
        </w:rPr>
      </w:pPr>
      <w:r w:rsidRPr="008E3EDA">
        <w:rPr>
          <w:rFonts w:ascii="Times New Roman" w:hAnsi="Times New Roman"/>
          <w:i/>
        </w:rPr>
        <w:t>Candidates are requested to give their answer as far as practicable in their own words.</w:t>
      </w:r>
    </w:p>
    <w:p w:rsidR="00250472" w:rsidRPr="008E3EDA" w:rsidRDefault="00250472" w:rsidP="008E3EDA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i/>
        </w:rPr>
      </w:pPr>
      <w:r w:rsidRPr="008E3EDA">
        <w:rPr>
          <w:rFonts w:ascii="Times New Roman" w:hAnsi="Times New Roman"/>
          <w:i/>
        </w:rPr>
        <w:t>The figure in the margin indicates the full marks</w:t>
      </w:r>
    </w:p>
    <w:p w:rsidR="00250472" w:rsidRPr="008E3EDA" w:rsidRDefault="00250472" w:rsidP="008E3EDA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i/>
        </w:rPr>
      </w:pPr>
      <w:r w:rsidRPr="008E3EDA">
        <w:rPr>
          <w:rFonts w:ascii="Times New Roman" w:hAnsi="Times New Roman"/>
          <w:b/>
          <w:i/>
        </w:rPr>
        <w:t xml:space="preserve">Attempt </w:t>
      </w:r>
      <w:r w:rsidRPr="008E3EDA">
        <w:rPr>
          <w:rFonts w:ascii="Times New Roman" w:hAnsi="Times New Roman"/>
          <w:b/>
          <w:i/>
          <w:u w:val="single"/>
        </w:rPr>
        <w:t>ALL</w:t>
      </w:r>
      <w:r w:rsidRPr="008E3EDA">
        <w:rPr>
          <w:rFonts w:ascii="Times New Roman" w:hAnsi="Times New Roman"/>
          <w:b/>
          <w:i/>
        </w:rPr>
        <w:t xml:space="preserve"> question</w:t>
      </w:r>
    </w:p>
    <w:p w:rsidR="00250472" w:rsidRPr="008E3EDA" w:rsidRDefault="00250472" w:rsidP="008E3ED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8E3EDA">
        <w:rPr>
          <w:rFonts w:ascii="Times New Roman" w:hAnsi="Times New Roman"/>
        </w:rPr>
        <w:t>1.</w:t>
      </w:r>
      <w:r w:rsidRPr="008E3ED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Explain the major function of DBMS and DBA.</w:t>
      </w:r>
      <w:r w:rsidRPr="008E3EDA">
        <w:rPr>
          <w:rFonts w:ascii="Times New Roman" w:hAnsi="Times New Roman"/>
        </w:rPr>
        <w:tab/>
        <w:t>(10)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8E3EDA">
        <w:rPr>
          <w:rFonts w:ascii="Times New Roman" w:hAnsi="Times New Roman"/>
        </w:rPr>
        <w:t>2.</w:t>
      </w:r>
      <w:r w:rsidRPr="008E3ED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Distinguish between physical and logical Data Independence.</w:t>
      </w:r>
      <w:r w:rsidRPr="008E3EDA">
        <w:rPr>
          <w:rFonts w:ascii="Times New Roman" w:hAnsi="Times New Roman"/>
        </w:rPr>
        <w:tab/>
        <w:t>(7)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8E3EDA">
        <w:rPr>
          <w:rFonts w:ascii="Times New Roman" w:hAnsi="Times New Roman"/>
        </w:rPr>
        <w:t>3.</w:t>
      </w:r>
      <w:r w:rsidRPr="008E3ED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Discriminate between the DBMS and File management system.</w:t>
      </w:r>
      <w:r w:rsidRPr="008E3EDA">
        <w:rPr>
          <w:rFonts w:ascii="Times New Roman" w:hAnsi="Times New Roman"/>
        </w:rPr>
        <w:tab/>
        <w:t>(8)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8E3EDA">
        <w:rPr>
          <w:rFonts w:ascii="Times New Roman" w:hAnsi="Times New Roman"/>
        </w:rPr>
        <w:t>4.</w:t>
      </w:r>
      <w:r w:rsidRPr="008E3ED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Why relational databases are required describes with its aspects.</w:t>
      </w:r>
      <w:r w:rsidRPr="008E3EDA">
        <w:rPr>
          <w:rFonts w:ascii="Times New Roman" w:hAnsi="Times New Roman"/>
        </w:rPr>
        <w:tab/>
        <w:t>(8)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8E3EDA">
        <w:rPr>
          <w:rFonts w:ascii="Times New Roman" w:hAnsi="Times New Roman"/>
        </w:rPr>
        <w:t>5.</w:t>
      </w:r>
      <w:r w:rsidRPr="008E3ED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There are three tables named suppliers, parts and suppliers with the attributes of suppliers_number, suppliers_name, Status, City from table suppliers and parts_number, Part_number, Color, weight, City from table parts and supplier_number, part_number, quantity. Hence, using relation algebra write query the following: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a)</w:t>
      </w:r>
      <w:r w:rsidRPr="008E3EDA">
        <w:rPr>
          <w:rFonts w:ascii="Times New Roman" w:hAnsi="Times New Roman"/>
        </w:rPr>
        <w:tab/>
        <w:t xml:space="preserve">Get all supplier_number and part_number in which the weight should be less than 17.  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b)</w:t>
      </w:r>
      <w:r w:rsidRPr="008E3EDA">
        <w:rPr>
          <w:rFonts w:ascii="Times New Roman" w:hAnsi="Times New Roman"/>
        </w:rPr>
        <w:tab/>
        <w:t xml:space="preserve">Get the supplier name who supply and one part tuple. 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c)</w:t>
      </w:r>
      <w:r w:rsidRPr="008E3EDA">
        <w:rPr>
          <w:rFonts w:ascii="Times New Roman" w:hAnsi="Times New Roman"/>
        </w:rPr>
        <w:tab/>
        <w:t>Get the supplier names who supply all the parts.</w:t>
      </w:r>
      <w:r w:rsidRPr="008E3EDA">
        <w:rPr>
          <w:rFonts w:ascii="Times New Roman" w:hAnsi="Times New Roman"/>
        </w:rPr>
        <w:tab/>
        <w:t>(6</w:t>
      </w:r>
      <w:r w:rsidRPr="008E3EDA">
        <w:rPr>
          <w:rFonts w:ascii="Times New Roman" w:hAnsi="Times New Roman"/>
        </w:rPr>
        <w:sym w:font="Symbol" w:char="F0B4"/>
      </w:r>
      <w:r w:rsidRPr="008E3EDA">
        <w:rPr>
          <w:rFonts w:ascii="Times New Roman" w:hAnsi="Times New Roman"/>
        </w:rPr>
        <w:t>3=18)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Note: Assume necessary primary and foreign key and other if required.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8E3EDA">
        <w:rPr>
          <w:rFonts w:ascii="Times New Roman" w:hAnsi="Times New Roman"/>
        </w:rPr>
        <w:t>6.</w:t>
      </w:r>
      <w:r w:rsidRPr="008E3ED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Write short notes on</w:t>
      </w:r>
      <w:r w:rsidRPr="008E3EDA">
        <w:rPr>
          <w:rFonts w:ascii="Times New Roman" w:hAnsi="Times New Roman"/>
        </w:rPr>
        <w:tab/>
        <w:t>(6</w:t>
      </w:r>
      <w:r w:rsidRPr="008E3EDA">
        <w:rPr>
          <w:rFonts w:ascii="Times New Roman" w:hAnsi="Times New Roman"/>
        </w:rPr>
        <w:sym w:font="Symbol" w:char="F0B4"/>
      </w:r>
      <w:r w:rsidRPr="008E3EDA">
        <w:rPr>
          <w:rFonts w:ascii="Times New Roman" w:hAnsi="Times New Roman"/>
        </w:rPr>
        <w:t>3=18)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a)</w:t>
      </w:r>
      <w:r w:rsidRPr="008E3EDA">
        <w:rPr>
          <w:rFonts w:ascii="Times New Roman" w:hAnsi="Times New Roman"/>
        </w:rPr>
        <w:tab/>
        <w:t>Primary key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b)</w:t>
      </w:r>
      <w:r w:rsidRPr="008E3EDA">
        <w:rPr>
          <w:rFonts w:ascii="Times New Roman" w:hAnsi="Times New Roman"/>
        </w:rPr>
        <w:tab/>
        <w:t>Join, projection and selection operation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8E3EDA">
        <w:rPr>
          <w:rFonts w:ascii="Times New Roman" w:hAnsi="Times New Roman"/>
        </w:rPr>
        <w:t>c)</w:t>
      </w:r>
      <w:r w:rsidRPr="008E3EDA">
        <w:rPr>
          <w:rFonts w:ascii="Times New Roman" w:hAnsi="Times New Roman"/>
        </w:rPr>
        <w:tab/>
        <w:t xml:space="preserve">Data definition and data manipulation language </w:t>
      </w:r>
    </w:p>
    <w:p w:rsidR="00250472" w:rsidRPr="008E3EDA" w:rsidRDefault="00250472" w:rsidP="008E3EDA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</w:p>
    <w:sectPr w:rsidR="00250472" w:rsidRPr="008E3EDA" w:rsidSect="008E3EDA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79EE"/>
    <w:multiLevelType w:val="multilevel"/>
    <w:tmpl w:val="3F82E59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FA55E0"/>
    <w:multiLevelType w:val="multilevel"/>
    <w:tmpl w:val="3F82E59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2B83E6D"/>
    <w:multiLevelType w:val="multilevel"/>
    <w:tmpl w:val="3F82E59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7C3131F"/>
    <w:multiLevelType w:val="multilevel"/>
    <w:tmpl w:val="3F82E59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802162E"/>
    <w:multiLevelType w:val="multilevel"/>
    <w:tmpl w:val="3F82E59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960ABF"/>
    <w:multiLevelType w:val="multilevel"/>
    <w:tmpl w:val="3F82E59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D6F05CC"/>
    <w:multiLevelType w:val="multilevel"/>
    <w:tmpl w:val="3F82E59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FBF4EAC"/>
    <w:multiLevelType w:val="multilevel"/>
    <w:tmpl w:val="3F82E59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17A2A8D"/>
    <w:multiLevelType w:val="hybridMultilevel"/>
    <w:tmpl w:val="3F82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05F6337"/>
    <w:multiLevelType w:val="multilevel"/>
    <w:tmpl w:val="3F82E59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4042A3E"/>
    <w:multiLevelType w:val="multilevel"/>
    <w:tmpl w:val="3F82E59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10"/>
  </w:num>
  <w:num w:numId="8">
    <w:abstractNumId w:val="7"/>
  </w:num>
  <w:num w:numId="9">
    <w:abstractNumId w:val="11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4DBF"/>
    <w:rsid w:val="00250472"/>
    <w:rsid w:val="003C4D3A"/>
    <w:rsid w:val="00434F55"/>
    <w:rsid w:val="004A4DBF"/>
    <w:rsid w:val="00554CAE"/>
    <w:rsid w:val="007C44E7"/>
    <w:rsid w:val="007E5E6C"/>
    <w:rsid w:val="008E3EDA"/>
    <w:rsid w:val="00B4059E"/>
    <w:rsid w:val="00D2697D"/>
    <w:rsid w:val="00F0096C"/>
    <w:rsid w:val="00FE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0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2697D"/>
    <w:pPr>
      <w:ind w:left="720"/>
    </w:pPr>
  </w:style>
  <w:style w:type="paragraph" w:styleId="BodyTextIndent">
    <w:name w:val="Body Text Indent"/>
    <w:basedOn w:val="Normal"/>
    <w:link w:val="BodyTextIndentChar1"/>
    <w:uiPriority w:val="99"/>
    <w:rsid w:val="008E3EDA"/>
    <w:pPr>
      <w:spacing w:after="0" w:line="240" w:lineRule="auto"/>
      <w:ind w:left="360"/>
      <w:jc w:val="both"/>
    </w:pPr>
    <w:rPr>
      <w:rFonts w:ascii="Times New Roman" w:hAnsi="Times New Roma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D0069"/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E3EDA"/>
    <w:rPr>
      <w:rFonts w:cs="Times New Roman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52</TotalTime>
  <Pages>1</Pages>
  <Words>395</Words>
  <Characters>2257</Characters>
  <Application>Microsoft Office Outlook</Application>
  <DocSecurity>0</DocSecurity>
  <Lines>0</Lines>
  <Paragraphs>0</Paragraphs>
  <ScaleCrop>false</ScaleCrop>
  <Company>ncit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binod</cp:lastModifiedBy>
  <cp:revision>4</cp:revision>
  <dcterms:created xsi:type="dcterms:W3CDTF">2012-09-07T07:02:00Z</dcterms:created>
  <dcterms:modified xsi:type="dcterms:W3CDTF">2012-09-07T15:21:00Z</dcterms:modified>
</cp:coreProperties>
</file>