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E2" w:rsidRPr="00472704" w:rsidRDefault="000152E2" w:rsidP="009C7D26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472704">
        <w:rPr>
          <w:rFonts w:ascii="Times New Roman" w:hAnsi="Times New Roman" w:cs="Times New Roman"/>
        </w:rPr>
        <w:t>Nepal College of Information Technology</w:t>
      </w:r>
    </w:p>
    <w:p w:rsidR="000152E2" w:rsidRPr="00472704" w:rsidRDefault="000152E2" w:rsidP="009C7D26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72704">
        <w:rPr>
          <w:rFonts w:ascii="Times New Roman" w:hAnsi="Times New Roman" w:cs="Times New Roman"/>
          <w:b/>
          <w:bCs/>
        </w:rPr>
        <w:t>Unit Test</w:t>
      </w:r>
    </w:p>
    <w:p w:rsidR="000152E2" w:rsidRPr="00472704" w:rsidRDefault="000152E2" w:rsidP="009C7D26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472704">
        <w:rPr>
          <w:rFonts w:ascii="Times New Roman" w:hAnsi="Times New Roman" w:cs="Times New Roman"/>
        </w:rPr>
        <w:t>Fall 2012</w:t>
      </w:r>
    </w:p>
    <w:p w:rsidR="000152E2" w:rsidRPr="00472704" w:rsidRDefault="000152E2" w:rsidP="009C7D2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472704">
        <w:rPr>
          <w:rFonts w:ascii="Times New Roman" w:hAnsi="Times New Roman" w:cs="Times New Roman"/>
        </w:rPr>
        <w:t>Program</w:t>
      </w:r>
      <w:r w:rsidRPr="00472704">
        <w:rPr>
          <w:rFonts w:ascii="Times New Roman" w:hAnsi="Times New Roman" w:cs="Times New Roman"/>
        </w:rPr>
        <w:tab/>
        <w:t>:</w:t>
      </w:r>
      <w:r w:rsidRPr="00472704">
        <w:rPr>
          <w:rFonts w:ascii="Times New Roman" w:hAnsi="Times New Roman" w:cs="Times New Roman"/>
        </w:rPr>
        <w:tab/>
        <w:t>BE ELX</w:t>
      </w:r>
      <w:r w:rsidRPr="00472704">
        <w:rPr>
          <w:rFonts w:ascii="Times New Roman" w:hAnsi="Times New Roman" w:cs="Times New Roman"/>
        </w:rPr>
        <w:tab/>
        <w:t>Time</w:t>
      </w:r>
      <w:r w:rsidRPr="00472704">
        <w:rPr>
          <w:rFonts w:ascii="Times New Roman" w:hAnsi="Times New Roman" w:cs="Times New Roman"/>
        </w:rPr>
        <w:tab/>
        <w:t>:</w:t>
      </w:r>
      <w:r w:rsidRPr="00472704">
        <w:rPr>
          <w:rFonts w:ascii="Times New Roman" w:hAnsi="Times New Roman" w:cs="Times New Roman"/>
        </w:rPr>
        <w:tab/>
        <w:t>2 hrs</w:t>
      </w:r>
    </w:p>
    <w:p w:rsidR="000152E2" w:rsidRPr="00472704" w:rsidRDefault="000152E2" w:rsidP="009C7D2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472704">
        <w:rPr>
          <w:rFonts w:ascii="Times New Roman" w:hAnsi="Times New Roman" w:cs="Times New Roman"/>
        </w:rPr>
        <w:t>Semester</w:t>
      </w:r>
      <w:r w:rsidRPr="00472704">
        <w:rPr>
          <w:rFonts w:ascii="Times New Roman" w:hAnsi="Times New Roman" w:cs="Times New Roman"/>
        </w:rPr>
        <w:tab/>
        <w:t>:</w:t>
      </w:r>
      <w:r w:rsidRPr="00472704">
        <w:rPr>
          <w:rFonts w:ascii="Times New Roman" w:hAnsi="Times New Roman" w:cs="Times New Roman"/>
        </w:rPr>
        <w:tab/>
        <w:t>(VII)</w:t>
      </w:r>
      <w:r w:rsidRPr="00472704">
        <w:rPr>
          <w:rFonts w:ascii="Times New Roman" w:hAnsi="Times New Roman" w:cs="Times New Roman"/>
        </w:rPr>
        <w:tab/>
        <w:t>FM</w:t>
      </w:r>
      <w:r w:rsidRPr="00472704">
        <w:rPr>
          <w:rFonts w:ascii="Times New Roman" w:hAnsi="Times New Roman" w:cs="Times New Roman"/>
        </w:rPr>
        <w:tab/>
        <w:t>:</w:t>
      </w:r>
      <w:r w:rsidRPr="00472704">
        <w:rPr>
          <w:rFonts w:ascii="Times New Roman" w:hAnsi="Times New Roman" w:cs="Times New Roman"/>
        </w:rPr>
        <w:tab/>
        <w:t>70</w:t>
      </w:r>
    </w:p>
    <w:p w:rsidR="000152E2" w:rsidRPr="00472704" w:rsidRDefault="000152E2" w:rsidP="009C7D26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472704">
        <w:rPr>
          <w:sz w:val="22"/>
          <w:szCs w:val="22"/>
        </w:rPr>
        <w:t>Subject</w:t>
      </w:r>
      <w:r w:rsidRPr="00472704">
        <w:rPr>
          <w:sz w:val="22"/>
          <w:szCs w:val="22"/>
        </w:rPr>
        <w:tab/>
        <w:t>:</w:t>
      </w:r>
      <w:r w:rsidRPr="00472704">
        <w:rPr>
          <w:sz w:val="22"/>
          <w:szCs w:val="22"/>
        </w:rPr>
        <w:tab/>
        <w:t>Digital Communication</w:t>
      </w:r>
      <w:r w:rsidRPr="00472704">
        <w:rPr>
          <w:sz w:val="22"/>
          <w:szCs w:val="22"/>
        </w:rPr>
        <w:tab/>
        <w:t>PM</w:t>
      </w:r>
      <w:r w:rsidRPr="00472704">
        <w:rPr>
          <w:sz w:val="22"/>
          <w:szCs w:val="22"/>
        </w:rPr>
        <w:tab/>
        <w:t>:</w:t>
      </w:r>
      <w:r w:rsidRPr="00472704">
        <w:rPr>
          <w:sz w:val="22"/>
          <w:szCs w:val="22"/>
        </w:rPr>
        <w:tab/>
        <w:t>35</w:t>
      </w:r>
    </w:p>
    <w:p w:rsidR="000152E2" w:rsidRPr="00472704" w:rsidRDefault="000152E2" w:rsidP="009C7D26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0152E2" w:rsidRPr="00472704" w:rsidRDefault="000152E2" w:rsidP="009C7D2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472704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0152E2" w:rsidRPr="00472704" w:rsidRDefault="000152E2" w:rsidP="009C7D2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472704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0152E2" w:rsidRPr="00472704" w:rsidRDefault="000152E2" w:rsidP="009C7D2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72704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472704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472704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0152E2" w:rsidRPr="00472704" w:rsidRDefault="000152E2" w:rsidP="00704259">
      <w:pPr>
        <w:pStyle w:val="BodyTextIndent"/>
        <w:tabs>
          <w:tab w:val="num" w:pos="432"/>
        </w:tabs>
        <w:spacing w:before="60"/>
        <w:ind w:left="0"/>
        <w:rPr>
          <w:sz w:val="22"/>
          <w:szCs w:val="22"/>
        </w:rPr>
      </w:pP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/>
        <w:ind w:left="1320" w:hanging="1320"/>
        <w:rPr>
          <w:sz w:val="22"/>
          <w:szCs w:val="22"/>
        </w:rPr>
      </w:pPr>
      <w:r w:rsidRPr="00472704">
        <w:rPr>
          <w:sz w:val="22"/>
          <w:szCs w:val="22"/>
        </w:rPr>
        <w:t>1</w:t>
      </w:r>
      <w:r w:rsidRPr="00472704">
        <w:rPr>
          <w:sz w:val="22"/>
          <w:szCs w:val="22"/>
        </w:rPr>
        <w:tab/>
        <w:t>a)</w:t>
      </w:r>
      <w:r w:rsidRPr="00472704">
        <w:rPr>
          <w:sz w:val="22"/>
          <w:szCs w:val="22"/>
        </w:rPr>
        <w:tab/>
        <w:t>Distinguish be</w:t>
      </w:r>
      <w:r>
        <w:rPr>
          <w:sz w:val="22"/>
          <w:szCs w:val="22"/>
        </w:rPr>
        <w:t>tween PCM and Delta modulation.</w:t>
      </w:r>
      <w:r>
        <w:rPr>
          <w:sz w:val="22"/>
          <w:szCs w:val="22"/>
        </w:rPr>
        <w:tab/>
      </w:r>
      <w:r w:rsidRPr="00472704">
        <w:rPr>
          <w:sz w:val="22"/>
          <w:szCs w:val="22"/>
        </w:rPr>
        <w:t>[5]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>
        <w:rPr>
          <w:sz w:val="22"/>
          <w:szCs w:val="22"/>
        </w:rPr>
        <w:tab/>
      </w:r>
      <w:r w:rsidRPr="00472704">
        <w:rPr>
          <w:sz w:val="22"/>
          <w:szCs w:val="22"/>
        </w:rPr>
        <w:t>b)</w:t>
      </w:r>
      <w:r w:rsidRPr="00472704">
        <w:rPr>
          <w:sz w:val="22"/>
          <w:szCs w:val="22"/>
        </w:rPr>
        <w:tab/>
        <w:t>State and prove Nyquist sampling theorem for band limited signal. Also explain the effect of under-sampling.</w:t>
      </w:r>
      <w:r w:rsidRPr="00472704">
        <w:rPr>
          <w:sz w:val="22"/>
          <w:szCs w:val="22"/>
        </w:rPr>
        <w:tab/>
        <w:t>[8]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 w:rsidRPr="00472704">
        <w:rPr>
          <w:sz w:val="22"/>
          <w:szCs w:val="22"/>
        </w:rPr>
        <w:t>2.</w:t>
      </w:r>
      <w:r w:rsidRPr="00472704">
        <w:rPr>
          <w:sz w:val="22"/>
          <w:szCs w:val="22"/>
        </w:rPr>
        <w:tab/>
        <w:t>a)</w:t>
      </w:r>
      <w:r w:rsidRPr="00472704">
        <w:rPr>
          <w:sz w:val="22"/>
          <w:szCs w:val="22"/>
        </w:rPr>
        <w:tab/>
        <w:t xml:space="preserve">Showing the typical Pulse Code Modulation (PCM) system, prove that the maximum signal to quantization noise power ratio (SQNR) for PCM is equal to </w:t>
      </w:r>
      <w:r w:rsidRPr="00472704">
        <w:rPr>
          <w:b/>
          <w:bCs/>
          <w:sz w:val="22"/>
          <w:szCs w:val="22"/>
        </w:rPr>
        <w:t xml:space="preserve">4.8 + 6n </w:t>
      </w:r>
      <w:r w:rsidRPr="00472704">
        <w:rPr>
          <w:sz w:val="22"/>
          <w:szCs w:val="22"/>
        </w:rPr>
        <w:t>dB</w:t>
      </w:r>
      <w:r w:rsidRPr="00472704">
        <w:rPr>
          <w:b/>
          <w:bCs/>
          <w:sz w:val="22"/>
          <w:szCs w:val="22"/>
        </w:rPr>
        <w:t xml:space="preserve">. </w:t>
      </w:r>
      <w:r w:rsidRPr="00472704">
        <w:rPr>
          <w:sz w:val="22"/>
          <w:szCs w:val="22"/>
        </w:rPr>
        <w:t xml:space="preserve">Where </w:t>
      </w:r>
      <w:r w:rsidRPr="00472704">
        <w:rPr>
          <w:b/>
          <w:bCs/>
          <w:sz w:val="22"/>
          <w:szCs w:val="22"/>
        </w:rPr>
        <w:t>n</w:t>
      </w:r>
      <w:r w:rsidRPr="00472704">
        <w:rPr>
          <w:sz w:val="22"/>
          <w:szCs w:val="22"/>
        </w:rPr>
        <w:t xml:space="preserve"> represents the number of bits required to represent a sample.</w:t>
      </w:r>
      <w:r w:rsidRPr="00472704">
        <w:rPr>
          <w:sz w:val="22"/>
          <w:szCs w:val="22"/>
        </w:rPr>
        <w:tab/>
        <w:t>[7]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 w:rsidRPr="00472704">
        <w:rPr>
          <w:sz w:val="22"/>
          <w:szCs w:val="22"/>
        </w:rPr>
        <w:tab/>
        <w:t>b)</w:t>
      </w:r>
      <w:r w:rsidRPr="00472704">
        <w:rPr>
          <w:sz w:val="22"/>
          <w:szCs w:val="22"/>
        </w:rPr>
        <w:tab/>
        <w:t>A television signal (video and audio) has a bandwidth of 30.5   MHz. This signal is sampled quantized and binary coded to obtain a PCM signal.</w:t>
      </w:r>
      <w:r w:rsidRPr="00472704">
        <w:rPr>
          <w:sz w:val="22"/>
          <w:szCs w:val="22"/>
        </w:rPr>
        <w:tab/>
        <w:t>[8]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>
        <w:rPr>
          <w:sz w:val="22"/>
          <w:szCs w:val="22"/>
        </w:rPr>
        <w:tab/>
      </w:r>
      <w:r w:rsidRPr="00472704">
        <w:rPr>
          <w:sz w:val="22"/>
          <w:szCs w:val="22"/>
        </w:rPr>
        <w:t>i)</w:t>
      </w:r>
      <w:r w:rsidRPr="00472704">
        <w:rPr>
          <w:sz w:val="22"/>
          <w:szCs w:val="22"/>
        </w:rPr>
        <w:tab/>
        <w:t>Determine the sampling rate if the signal is to be sampled at a rate 20% above the Nyquist rate.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>
        <w:rPr>
          <w:sz w:val="22"/>
          <w:szCs w:val="22"/>
        </w:rPr>
        <w:tab/>
      </w:r>
      <w:r w:rsidRPr="00472704">
        <w:rPr>
          <w:sz w:val="22"/>
          <w:szCs w:val="22"/>
        </w:rPr>
        <w:t>ii)</w:t>
      </w:r>
      <w:r w:rsidRPr="00472704">
        <w:rPr>
          <w:sz w:val="22"/>
          <w:szCs w:val="22"/>
        </w:rPr>
        <w:tab/>
        <w:t>If the samples are quantized into 1000 levels, determine the number of binary pulses required to encode each sample.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>
        <w:rPr>
          <w:sz w:val="22"/>
          <w:szCs w:val="22"/>
        </w:rPr>
        <w:tab/>
      </w:r>
      <w:r w:rsidRPr="00472704">
        <w:rPr>
          <w:sz w:val="22"/>
          <w:szCs w:val="22"/>
        </w:rPr>
        <w:t>iii)</w:t>
      </w:r>
      <w:r w:rsidRPr="00472704">
        <w:rPr>
          <w:sz w:val="22"/>
          <w:szCs w:val="22"/>
        </w:rPr>
        <w:tab/>
        <w:t>Determine the binary pulse rate (bps) of the binary coded signal and the minimum bandwidth required to transmit the encoded signal.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 w:rsidRPr="00472704">
        <w:rPr>
          <w:sz w:val="22"/>
          <w:szCs w:val="22"/>
        </w:rPr>
        <w:t>3.</w:t>
      </w:r>
      <w:r w:rsidRPr="00472704">
        <w:rPr>
          <w:sz w:val="22"/>
          <w:szCs w:val="22"/>
        </w:rPr>
        <w:tab/>
        <w:t>a)</w:t>
      </w:r>
      <w:r w:rsidRPr="00472704">
        <w:rPr>
          <w:sz w:val="22"/>
          <w:szCs w:val="22"/>
        </w:rPr>
        <w:tab/>
        <w:t>Compare digital communication with analog communication system and explain digital communication with the help of functional block diagram.</w:t>
      </w:r>
      <w:r w:rsidRPr="00472704">
        <w:rPr>
          <w:sz w:val="22"/>
          <w:szCs w:val="22"/>
        </w:rPr>
        <w:tab/>
        <w:t>[8]</w:t>
      </w:r>
    </w:p>
    <w:p w:rsidR="000152E2" w:rsidRPr="00472704" w:rsidRDefault="000152E2" w:rsidP="00472704">
      <w:pPr>
        <w:tabs>
          <w:tab w:val="left" w:pos="660"/>
          <w:tab w:val="left" w:pos="1320"/>
          <w:tab w:val="right" w:pos="7040"/>
        </w:tabs>
        <w:spacing w:before="60" w:after="60" w:line="240" w:lineRule="auto"/>
        <w:ind w:left="1320" w:hanging="1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2704">
        <w:rPr>
          <w:rFonts w:ascii="Times New Roman" w:hAnsi="Times New Roman" w:cs="Times New Roman"/>
        </w:rPr>
        <w:t>b)</w:t>
      </w:r>
      <w:r w:rsidRPr="00472704">
        <w:rPr>
          <w:rFonts w:ascii="Times New Roman" w:hAnsi="Times New Roman" w:cs="Times New Roman"/>
        </w:rPr>
        <w:tab/>
        <w:t>A DM system is designed to operate at 3 times the Nyquist rate for a signal with a 3 KHz bandwidth. The quantization step size is 250m V. Determine the maximum amplitude of a 1 KHz input sinusoid for which the delta modulator doesn't show slope overload.</w:t>
      </w:r>
      <w:r w:rsidRPr="00472704">
        <w:rPr>
          <w:rFonts w:ascii="Times New Roman" w:hAnsi="Times New Roman" w:cs="Times New Roman"/>
        </w:rPr>
        <w:tab/>
        <w:t>[5]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 w:rsidRPr="00472704">
        <w:rPr>
          <w:sz w:val="22"/>
          <w:szCs w:val="22"/>
        </w:rPr>
        <w:t>a)</w:t>
      </w:r>
      <w:r w:rsidRPr="00472704">
        <w:rPr>
          <w:sz w:val="22"/>
          <w:szCs w:val="22"/>
        </w:rPr>
        <w:tab/>
        <w:t>What do you mean by Companding? Why non-uniform quantization is better than uniform quantization? Justify.</w:t>
      </w:r>
      <w:r w:rsidRPr="00472704">
        <w:rPr>
          <w:sz w:val="22"/>
          <w:szCs w:val="22"/>
        </w:rPr>
        <w:tab/>
        <w:t>[7]</w:t>
      </w:r>
    </w:p>
    <w:p w:rsidR="000152E2" w:rsidRPr="00472704" w:rsidRDefault="000152E2" w:rsidP="00472704">
      <w:pPr>
        <w:tabs>
          <w:tab w:val="left" w:pos="660"/>
          <w:tab w:val="left" w:pos="1320"/>
          <w:tab w:val="right" w:pos="7040"/>
        </w:tabs>
        <w:spacing w:before="60" w:after="60" w:line="240" w:lineRule="auto"/>
        <w:ind w:left="1320" w:hanging="1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2704">
        <w:rPr>
          <w:rFonts w:ascii="Times New Roman" w:hAnsi="Times New Roman" w:cs="Times New Roman"/>
        </w:rPr>
        <w:t>b)</w:t>
      </w:r>
      <w:r w:rsidRPr="00472704">
        <w:rPr>
          <w:rFonts w:ascii="Times New Roman" w:hAnsi="Times New Roman" w:cs="Times New Roman"/>
        </w:rPr>
        <w:tab/>
        <w:t>How pulse duration is modulated signal generated? Point out the manor disadvantages of PDM system. Also , describe the recovery of original signal from PDM wave.</w:t>
      </w:r>
      <w:r w:rsidRPr="00472704">
        <w:rPr>
          <w:rFonts w:ascii="Times New Roman" w:hAnsi="Times New Roman" w:cs="Times New Roman"/>
        </w:rPr>
        <w:tab/>
        <w:t>[8]</w:t>
      </w:r>
    </w:p>
    <w:p w:rsidR="000152E2" w:rsidRPr="00472704" w:rsidRDefault="000152E2" w:rsidP="00472704">
      <w:pPr>
        <w:tabs>
          <w:tab w:val="left" w:pos="660"/>
          <w:tab w:val="left" w:pos="1320"/>
          <w:tab w:val="right" w:pos="7040"/>
        </w:tabs>
        <w:spacing w:before="60" w:after="60" w:line="240" w:lineRule="auto"/>
        <w:ind w:left="1320" w:hanging="1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2704">
        <w:rPr>
          <w:rFonts w:ascii="Times New Roman" w:hAnsi="Times New Roman" w:cs="Times New Roman"/>
        </w:rPr>
        <w:t>c)</w:t>
      </w:r>
      <w:r w:rsidRPr="00472704">
        <w:rPr>
          <w:rFonts w:ascii="Times New Roman" w:hAnsi="Times New Roman" w:cs="Times New Roman"/>
        </w:rPr>
        <w:tab/>
        <w:t>For a pulse-amplitude modulated(PAM) transmission of voice signal having maximum frequency equal to fm= KHz, calculate the transmission bandwidth. It is given that the sampling frequency fs=8KHz and the pulse duration,</w:t>
      </w:r>
      <w:r w:rsidRPr="00472704">
        <w:rPr>
          <w:rFonts w:ascii="Lucida Sans Unicode" w:hAnsi="Lucida Sans Unicode" w:cs="Lucida Sans Unicode"/>
        </w:rPr>
        <w:t>ɽ</w:t>
      </w:r>
      <w:r w:rsidRPr="00472704">
        <w:rPr>
          <w:rFonts w:ascii="Times New Roman" w:hAnsi="Times New Roman" w:cs="Times New Roman"/>
        </w:rPr>
        <w:t>=0.1Ts.</w:t>
      </w:r>
      <w:r w:rsidRPr="00472704">
        <w:rPr>
          <w:rFonts w:ascii="Times New Roman" w:hAnsi="Times New Roman" w:cs="Times New Roman"/>
        </w:rPr>
        <w:tab/>
        <w:t>[4]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 w:rsidRPr="00472704">
        <w:rPr>
          <w:sz w:val="22"/>
          <w:szCs w:val="22"/>
        </w:rPr>
        <w:t>5.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72704">
        <w:rPr>
          <w:sz w:val="22"/>
          <w:szCs w:val="22"/>
        </w:rPr>
        <w:t>Write short notes on (any two)</w:t>
      </w:r>
      <w:r w:rsidRPr="00472704">
        <w:rPr>
          <w:sz w:val="22"/>
          <w:szCs w:val="22"/>
        </w:rPr>
        <w:tab/>
        <w:t>[2×5]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>
        <w:rPr>
          <w:sz w:val="22"/>
          <w:szCs w:val="22"/>
        </w:rPr>
        <w:tab/>
      </w:r>
      <w:r w:rsidRPr="00472704">
        <w:rPr>
          <w:sz w:val="22"/>
          <w:szCs w:val="22"/>
        </w:rPr>
        <w:t>a)</w:t>
      </w:r>
      <w:r w:rsidRPr="00472704">
        <w:rPr>
          <w:sz w:val="22"/>
          <w:szCs w:val="22"/>
        </w:rPr>
        <w:tab/>
        <w:t>Granular noise and slope overload noise in delta modulation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>
        <w:rPr>
          <w:sz w:val="22"/>
          <w:szCs w:val="22"/>
        </w:rPr>
        <w:tab/>
      </w:r>
      <w:r w:rsidRPr="00472704">
        <w:rPr>
          <w:sz w:val="22"/>
          <w:szCs w:val="22"/>
        </w:rPr>
        <w:t>b)</w:t>
      </w:r>
      <w:r w:rsidRPr="00472704">
        <w:rPr>
          <w:sz w:val="22"/>
          <w:szCs w:val="22"/>
        </w:rPr>
        <w:tab/>
        <w:t>T1 PCM system</w:t>
      </w:r>
    </w:p>
    <w:p w:rsidR="000152E2" w:rsidRPr="00472704" w:rsidRDefault="000152E2" w:rsidP="00472704">
      <w:pPr>
        <w:pStyle w:val="BodyTextIndent"/>
        <w:tabs>
          <w:tab w:val="left" w:pos="660"/>
          <w:tab w:val="left" w:pos="1320"/>
          <w:tab w:val="right" w:pos="7040"/>
        </w:tabs>
        <w:spacing w:before="60" w:after="60"/>
        <w:ind w:left="1320" w:hanging="1320"/>
        <w:rPr>
          <w:sz w:val="22"/>
          <w:szCs w:val="22"/>
        </w:rPr>
      </w:pPr>
      <w:r>
        <w:rPr>
          <w:sz w:val="22"/>
          <w:szCs w:val="22"/>
        </w:rPr>
        <w:tab/>
      </w:r>
      <w:r w:rsidRPr="00472704">
        <w:rPr>
          <w:sz w:val="22"/>
          <w:szCs w:val="22"/>
        </w:rPr>
        <w:t>c)</w:t>
      </w:r>
      <w:r w:rsidRPr="00472704">
        <w:rPr>
          <w:sz w:val="22"/>
          <w:szCs w:val="22"/>
        </w:rPr>
        <w:tab/>
        <w:t>DPCM</w:t>
      </w:r>
    </w:p>
    <w:sectPr w:rsidR="000152E2" w:rsidRPr="00472704" w:rsidSect="00472704">
      <w:pgSz w:w="16838" w:h="11907" w:orient="landscape" w:code="9"/>
      <w:pgMar w:top="720" w:right="720" w:bottom="720" w:left="720" w:header="1008" w:footer="144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B7AA9"/>
    <w:multiLevelType w:val="hybridMultilevel"/>
    <w:tmpl w:val="1DD49FD8"/>
    <w:lvl w:ilvl="0" w:tplc="9790030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D0E0AA10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775569"/>
    <w:multiLevelType w:val="hybridMultilevel"/>
    <w:tmpl w:val="FAFE963C"/>
    <w:lvl w:ilvl="0" w:tplc="4D0652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370699"/>
    <w:multiLevelType w:val="hybridMultilevel"/>
    <w:tmpl w:val="74D2187A"/>
    <w:lvl w:ilvl="0" w:tplc="540E170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71C4B56"/>
    <w:multiLevelType w:val="hybridMultilevel"/>
    <w:tmpl w:val="111A755A"/>
    <w:lvl w:ilvl="0" w:tplc="C80AAD18">
      <w:start w:val="4"/>
      <w:numFmt w:val="decimal"/>
      <w:lvlText w:val="%1.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A582C"/>
    <w:multiLevelType w:val="hybridMultilevel"/>
    <w:tmpl w:val="7292E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057E5"/>
    <w:multiLevelType w:val="hybridMultilevel"/>
    <w:tmpl w:val="9508D42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D6329"/>
    <w:multiLevelType w:val="hybridMultilevel"/>
    <w:tmpl w:val="DFCC292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B42FD"/>
    <w:multiLevelType w:val="multilevel"/>
    <w:tmpl w:val="1DD49F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651AE3"/>
    <w:multiLevelType w:val="hybridMultilevel"/>
    <w:tmpl w:val="3D82FA70"/>
    <w:lvl w:ilvl="0" w:tplc="6E8209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97576D"/>
    <w:multiLevelType w:val="multilevel"/>
    <w:tmpl w:val="80DE31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A36FC1"/>
    <w:multiLevelType w:val="hybridMultilevel"/>
    <w:tmpl w:val="80DE31F6"/>
    <w:lvl w:ilvl="0" w:tplc="E3A6EA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C33C67"/>
    <w:multiLevelType w:val="multilevel"/>
    <w:tmpl w:val="1DD49F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1A6F92"/>
    <w:multiLevelType w:val="hybridMultilevel"/>
    <w:tmpl w:val="1AC08910"/>
    <w:lvl w:ilvl="0" w:tplc="AB6E0CF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AE7260"/>
    <w:multiLevelType w:val="multilevel"/>
    <w:tmpl w:val="111A755A"/>
    <w:lvl w:ilvl="0">
      <w:start w:val="4"/>
      <w:numFmt w:val="decimal"/>
      <w:lvlText w:val="%1."/>
      <w:lvlJc w:val="left"/>
      <w:pPr>
        <w:ind w:left="720" w:hanging="360"/>
      </w:pPr>
      <w:rPr>
        <w:rFonts w:ascii="Calibri" w:eastAsia="Times New Roman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117F20"/>
    <w:multiLevelType w:val="hybridMultilevel"/>
    <w:tmpl w:val="81D66CD4"/>
    <w:lvl w:ilvl="0" w:tplc="D1B6ED92">
      <w:start w:val="4"/>
      <w:numFmt w:val="decimal"/>
      <w:lvlText w:val="%1.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13"/>
  </w:num>
  <w:num w:numId="7">
    <w:abstractNumId w:val="2"/>
  </w:num>
  <w:num w:numId="8">
    <w:abstractNumId w:val="6"/>
  </w:num>
  <w:num w:numId="9">
    <w:abstractNumId w:val="7"/>
  </w:num>
  <w:num w:numId="10">
    <w:abstractNumId w:val="15"/>
  </w:num>
  <w:num w:numId="11">
    <w:abstractNumId w:val="4"/>
  </w:num>
  <w:num w:numId="12">
    <w:abstractNumId w:val="3"/>
  </w:num>
  <w:num w:numId="13">
    <w:abstractNumId w:val="10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4259"/>
    <w:rsid w:val="00001E02"/>
    <w:rsid w:val="00014B28"/>
    <w:rsid w:val="000152E2"/>
    <w:rsid w:val="000209B8"/>
    <w:rsid w:val="00021BAB"/>
    <w:rsid w:val="00026CF3"/>
    <w:rsid w:val="0003431A"/>
    <w:rsid w:val="00037EC7"/>
    <w:rsid w:val="000413C8"/>
    <w:rsid w:val="000427EC"/>
    <w:rsid w:val="00050C1F"/>
    <w:rsid w:val="00053F21"/>
    <w:rsid w:val="00066E8E"/>
    <w:rsid w:val="00067955"/>
    <w:rsid w:val="00076F86"/>
    <w:rsid w:val="00087524"/>
    <w:rsid w:val="0009355B"/>
    <w:rsid w:val="000A7BAD"/>
    <w:rsid w:val="000B179E"/>
    <w:rsid w:val="000C146B"/>
    <w:rsid w:val="000C789E"/>
    <w:rsid w:val="000D3500"/>
    <w:rsid w:val="000E44E7"/>
    <w:rsid w:val="001020C8"/>
    <w:rsid w:val="00111FFF"/>
    <w:rsid w:val="00114142"/>
    <w:rsid w:val="001146E3"/>
    <w:rsid w:val="00116756"/>
    <w:rsid w:val="00131075"/>
    <w:rsid w:val="001502BB"/>
    <w:rsid w:val="00160686"/>
    <w:rsid w:val="00164481"/>
    <w:rsid w:val="00166533"/>
    <w:rsid w:val="001723C7"/>
    <w:rsid w:val="00181316"/>
    <w:rsid w:val="001877CB"/>
    <w:rsid w:val="00192E5E"/>
    <w:rsid w:val="00196121"/>
    <w:rsid w:val="001C7EE1"/>
    <w:rsid w:val="001D2CCB"/>
    <w:rsid w:val="001E6874"/>
    <w:rsid w:val="002266DA"/>
    <w:rsid w:val="00247ABE"/>
    <w:rsid w:val="00251FB3"/>
    <w:rsid w:val="00263523"/>
    <w:rsid w:val="00263ED0"/>
    <w:rsid w:val="002720AC"/>
    <w:rsid w:val="002724F8"/>
    <w:rsid w:val="002A0708"/>
    <w:rsid w:val="002A1E5A"/>
    <w:rsid w:val="002A4D8B"/>
    <w:rsid w:val="002A5258"/>
    <w:rsid w:val="002A77B3"/>
    <w:rsid w:val="002F3846"/>
    <w:rsid w:val="003064F1"/>
    <w:rsid w:val="00313C63"/>
    <w:rsid w:val="00321B28"/>
    <w:rsid w:val="003242F7"/>
    <w:rsid w:val="003343A3"/>
    <w:rsid w:val="00334ACB"/>
    <w:rsid w:val="00345DAD"/>
    <w:rsid w:val="0035128B"/>
    <w:rsid w:val="003514AD"/>
    <w:rsid w:val="00363751"/>
    <w:rsid w:val="003739D8"/>
    <w:rsid w:val="00382332"/>
    <w:rsid w:val="0038300F"/>
    <w:rsid w:val="003A6C8F"/>
    <w:rsid w:val="003B562D"/>
    <w:rsid w:val="003D3B16"/>
    <w:rsid w:val="003F60E5"/>
    <w:rsid w:val="003F6762"/>
    <w:rsid w:val="004138D2"/>
    <w:rsid w:val="00427FEF"/>
    <w:rsid w:val="0045397A"/>
    <w:rsid w:val="004653DE"/>
    <w:rsid w:val="00467431"/>
    <w:rsid w:val="00472704"/>
    <w:rsid w:val="0048553D"/>
    <w:rsid w:val="00495FA9"/>
    <w:rsid w:val="004B4117"/>
    <w:rsid w:val="004C3DBE"/>
    <w:rsid w:val="004E0677"/>
    <w:rsid w:val="004E4003"/>
    <w:rsid w:val="004F48EC"/>
    <w:rsid w:val="00505753"/>
    <w:rsid w:val="00510881"/>
    <w:rsid w:val="00512820"/>
    <w:rsid w:val="00513999"/>
    <w:rsid w:val="00525E91"/>
    <w:rsid w:val="00532B47"/>
    <w:rsid w:val="005361B6"/>
    <w:rsid w:val="005448D1"/>
    <w:rsid w:val="00545A9B"/>
    <w:rsid w:val="00546C9A"/>
    <w:rsid w:val="00546E5D"/>
    <w:rsid w:val="00564AA3"/>
    <w:rsid w:val="00566090"/>
    <w:rsid w:val="00583AB0"/>
    <w:rsid w:val="00587F63"/>
    <w:rsid w:val="00590034"/>
    <w:rsid w:val="005905E6"/>
    <w:rsid w:val="00595631"/>
    <w:rsid w:val="005A750D"/>
    <w:rsid w:val="005C256C"/>
    <w:rsid w:val="005C4B25"/>
    <w:rsid w:val="005D7AA5"/>
    <w:rsid w:val="005E393E"/>
    <w:rsid w:val="005F4514"/>
    <w:rsid w:val="005F5956"/>
    <w:rsid w:val="00610ACF"/>
    <w:rsid w:val="006117FE"/>
    <w:rsid w:val="00615F74"/>
    <w:rsid w:val="00631ABC"/>
    <w:rsid w:val="006370B0"/>
    <w:rsid w:val="006521D1"/>
    <w:rsid w:val="00652FEB"/>
    <w:rsid w:val="0065310E"/>
    <w:rsid w:val="00655A4C"/>
    <w:rsid w:val="00655E58"/>
    <w:rsid w:val="0066249E"/>
    <w:rsid w:val="006664E0"/>
    <w:rsid w:val="0066711F"/>
    <w:rsid w:val="0067798D"/>
    <w:rsid w:val="00692BCD"/>
    <w:rsid w:val="0069686E"/>
    <w:rsid w:val="006B3017"/>
    <w:rsid w:val="006C6E01"/>
    <w:rsid w:val="006D4F89"/>
    <w:rsid w:val="006E4B33"/>
    <w:rsid w:val="006F369F"/>
    <w:rsid w:val="006F3BA3"/>
    <w:rsid w:val="006F5058"/>
    <w:rsid w:val="00704259"/>
    <w:rsid w:val="00710334"/>
    <w:rsid w:val="007106D1"/>
    <w:rsid w:val="00727583"/>
    <w:rsid w:val="00742BB9"/>
    <w:rsid w:val="0076422D"/>
    <w:rsid w:val="00772B3C"/>
    <w:rsid w:val="007960E5"/>
    <w:rsid w:val="007A24E2"/>
    <w:rsid w:val="007E1A48"/>
    <w:rsid w:val="007E4B9C"/>
    <w:rsid w:val="007E5179"/>
    <w:rsid w:val="007E5881"/>
    <w:rsid w:val="007F02E1"/>
    <w:rsid w:val="007F3601"/>
    <w:rsid w:val="008076BA"/>
    <w:rsid w:val="00810CBD"/>
    <w:rsid w:val="0082140B"/>
    <w:rsid w:val="00831805"/>
    <w:rsid w:val="00832F93"/>
    <w:rsid w:val="00835EF9"/>
    <w:rsid w:val="008363B7"/>
    <w:rsid w:val="00840D7F"/>
    <w:rsid w:val="0084467B"/>
    <w:rsid w:val="00846E1D"/>
    <w:rsid w:val="00850009"/>
    <w:rsid w:val="00851DDD"/>
    <w:rsid w:val="008543EB"/>
    <w:rsid w:val="00872C8D"/>
    <w:rsid w:val="00875752"/>
    <w:rsid w:val="008A347E"/>
    <w:rsid w:val="008A4C11"/>
    <w:rsid w:val="008B2D50"/>
    <w:rsid w:val="008B642F"/>
    <w:rsid w:val="008C0713"/>
    <w:rsid w:val="008C64AA"/>
    <w:rsid w:val="008F5AF9"/>
    <w:rsid w:val="008F62A7"/>
    <w:rsid w:val="00932CF6"/>
    <w:rsid w:val="00961D4E"/>
    <w:rsid w:val="009A19AA"/>
    <w:rsid w:val="009A6312"/>
    <w:rsid w:val="009B3714"/>
    <w:rsid w:val="009C6A7B"/>
    <w:rsid w:val="009C7D26"/>
    <w:rsid w:val="009D4256"/>
    <w:rsid w:val="009F1C90"/>
    <w:rsid w:val="00A10A9F"/>
    <w:rsid w:val="00A131CB"/>
    <w:rsid w:val="00A13AD6"/>
    <w:rsid w:val="00A17B8C"/>
    <w:rsid w:val="00A22A18"/>
    <w:rsid w:val="00A3277B"/>
    <w:rsid w:val="00A5206A"/>
    <w:rsid w:val="00A528ED"/>
    <w:rsid w:val="00A81CD1"/>
    <w:rsid w:val="00A843ED"/>
    <w:rsid w:val="00A90CE4"/>
    <w:rsid w:val="00A91A61"/>
    <w:rsid w:val="00A9516C"/>
    <w:rsid w:val="00AA0E0F"/>
    <w:rsid w:val="00AA78EF"/>
    <w:rsid w:val="00AD3EC6"/>
    <w:rsid w:val="00B00527"/>
    <w:rsid w:val="00B0569D"/>
    <w:rsid w:val="00B06A65"/>
    <w:rsid w:val="00B071E8"/>
    <w:rsid w:val="00B104A6"/>
    <w:rsid w:val="00B15722"/>
    <w:rsid w:val="00B2031C"/>
    <w:rsid w:val="00B24549"/>
    <w:rsid w:val="00B448B8"/>
    <w:rsid w:val="00B57399"/>
    <w:rsid w:val="00B71D41"/>
    <w:rsid w:val="00B75975"/>
    <w:rsid w:val="00B95B3E"/>
    <w:rsid w:val="00BA1E5E"/>
    <w:rsid w:val="00BA6918"/>
    <w:rsid w:val="00BE1CC7"/>
    <w:rsid w:val="00C058C7"/>
    <w:rsid w:val="00C22D2A"/>
    <w:rsid w:val="00C27B77"/>
    <w:rsid w:val="00C27D49"/>
    <w:rsid w:val="00C42E8A"/>
    <w:rsid w:val="00C43B5B"/>
    <w:rsid w:val="00C711D5"/>
    <w:rsid w:val="00C83DDC"/>
    <w:rsid w:val="00C92BB5"/>
    <w:rsid w:val="00C92CBC"/>
    <w:rsid w:val="00C952B3"/>
    <w:rsid w:val="00CA1702"/>
    <w:rsid w:val="00CD6FD7"/>
    <w:rsid w:val="00CF2094"/>
    <w:rsid w:val="00CF561A"/>
    <w:rsid w:val="00CF63CB"/>
    <w:rsid w:val="00D04A7D"/>
    <w:rsid w:val="00D050A6"/>
    <w:rsid w:val="00D22209"/>
    <w:rsid w:val="00DB337B"/>
    <w:rsid w:val="00DF782B"/>
    <w:rsid w:val="00E07D4D"/>
    <w:rsid w:val="00E13D10"/>
    <w:rsid w:val="00E20B09"/>
    <w:rsid w:val="00E40CB2"/>
    <w:rsid w:val="00E54AFD"/>
    <w:rsid w:val="00E56B1C"/>
    <w:rsid w:val="00E657F7"/>
    <w:rsid w:val="00E72097"/>
    <w:rsid w:val="00E76F32"/>
    <w:rsid w:val="00E942F4"/>
    <w:rsid w:val="00EA2FBC"/>
    <w:rsid w:val="00EB3DD7"/>
    <w:rsid w:val="00EB479D"/>
    <w:rsid w:val="00ED46E7"/>
    <w:rsid w:val="00EE3316"/>
    <w:rsid w:val="00EE6FED"/>
    <w:rsid w:val="00EF1864"/>
    <w:rsid w:val="00F04308"/>
    <w:rsid w:val="00F24DD9"/>
    <w:rsid w:val="00F322A7"/>
    <w:rsid w:val="00F32B73"/>
    <w:rsid w:val="00F340D7"/>
    <w:rsid w:val="00F46DB1"/>
    <w:rsid w:val="00F509DA"/>
    <w:rsid w:val="00F54409"/>
    <w:rsid w:val="00F609A5"/>
    <w:rsid w:val="00F767E3"/>
    <w:rsid w:val="00F767EE"/>
    <w:rsid w:val="00FA193B"/>
    <w:rsid w:val="00FA217B"/>
    <w:rsid w:val="00FC3C6D"/>
    <w:rsid w:val="00FF1535"/>
    <w:rsid w:val="00FF1D2A"/>
    <w:rsid w:val="00FF6E5D"/>
    <w:rsid w:val="00FF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8"/>
    <w:pPr>
      <w:spacing w:after="200" w:line="276" w:lineRule="auto"/>
    </w:pPr>
    <w:rPr>
      <w:rFonts w:cs="Calibri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A7D"/>
    <w:pPr>
      <w:keepNext/>
      <w:spacing w:after="6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D04A7D"/>
    <w:rPr>
      <w:rFonts w:ascii="Times New Roman" w:hAnsi="Times New Roman" w:cs="Times New Roman"/>
      <w:b/>
      <w:bCs/>
      <w:i/>
      <w:iCs/>
      <w:sz w:val="20"/>
      <w:szCs w:val="20"/>
    </w:rPr>
  </w:style>
  <w:style w:type="paragraph" w:styleId="ListParagraph">
    <w:name w:val="List Paragraph"/>
    <w:basedOn w:val="Normal"/>
    <w:uiPriority w:val="99"/>
    <w:qFormat/>
    <w:rsid w:val="00704259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704259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04259"/>
    <w:rPr>
      <w:rFonts w:ascii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D04A7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D04A7D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45</TotalTime>
  <Pages>1</Pages>
  <Words>344</Words>
  <Characters>1963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</dc:creator>
  <cp:keywords/>
  <dc:description/>
  <cp:lastModifiedBy>binod</cp:lastModifiedBy>
  <cp:revision>4</cp:revision>
  <dcterms:created xsi:type="dcterms:W3CDTF">2012-02-03T09:14:00Z</dcterms:created>
  <dcterms:modified xsi:type="dcterms:W3CDTF">2012-02-06T18:47:00Z</dcterms:modified>
</cp:coreProperties>
</file>