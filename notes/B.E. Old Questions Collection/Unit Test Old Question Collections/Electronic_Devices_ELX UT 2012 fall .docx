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65" w:rsidRPr="007241E5" w:rsidRDefault="006A3265" w:rsidP="00A65D3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Nepal College of Information Technology</w:t>
      </w:r>
    </w:p>
    <w:p w:rsidR="006A3265" w:rsidRPr="007241E5" w:rsidRDefault="006A3265" w:rsidP="00A65D3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241E5">
        <w:rPr>
          <w:rFonts w:ascii="Times New Roman" w:hAnsi="Times New Roman" w:cs="Times New Roman"/>
          <w:b/>
          <w:bCs/>
        </w:rPr>
        <w:t>Unit Test</w:t>
      </w:r>
    </w:p>
    <w:p w:rsidR="006A3265" w:rsidRPr="007241E5" w:rsidRDefault="006A3265" w:rsidP="00A65D3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</w:p>
    <w:p w:rsidR="006A3265" w:rsidRPr="007241E5" w:rsidRDefault="006A3265" w:rsidP="00A65D3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 ELX</w:t>
      </w:r>
      <w:r w:rsidRPr="007241E5">
        <w:rPr>
          <w:rFonts w:ascii="Times New Roman" w:hAnsi="Times New Roman" w:cs="Times New Roman"/>
        </w:rPr>
        <w:tab/>
        <w:t>Time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2 hrs</w:t>
      </w:r>
    </w:p>
    <w:p w:rsidR="006A3265" w:rsidRPr="007241E5" w:rsidRDefault="006A3265" w:rsidP="00A65D3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Semester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II</w:t>
      </w:r>
      <w:r w:rsidRPr="007241E5">
        <w:rPr>
          <w:rFonts w:ascii="Times New Roman" w:hAnsi="Times New Roman" w:cs="Times New Roman"/>
        </w:rPr>
        <w:t>I)</w:t>
      </w:r>
      <w:r w:rsidRPr="007241E5">
        <w:rPr>
          <w:rFonts w:ascii="Times New Roman" w:hAnsi="Times New Roman" w:cs="Times New Roman"/>
        </w:rPr>
        <w:tab/>
        <w:t>FM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  <w:r w:rsidRPr="007241E5">
        <w:rPr>
          <w:rFonts w:ascii="Times New Roman" w:hAnsi="Times New Roman" w:cs="Times New Roman"/>
        </w:rPr>
        <w:t>0</w:t>
      </w:r>
    </w:p>
    <w:p w:rsidR="006A3265" w:rsidRPr="007241E5" w:rsidRDefault="006A3265" w:rsidP="00A65D3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Electronic Devices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25</w:t>
      </w:r>
    </w:p>
    <w:p w:rsidR="006A3265" w:rsidRPr="007241E5" w:rsidRDefault="006A3265" w:rsidP="00A65D3E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6A3265" w:rsidRPr="007241E5" w:rsidRDefault="006A3265" w:rsidP="00A65D3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6A3265" w:rsidRPr="007241E5" w:rsidRDefault="006A3265" w:rsidP="00A65D3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6A3265" w:rsidRDefault="006A3265" w:rsidP="00A65D3E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7241E5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7241E5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7241E5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6A3265" w:rsidRPr="00A65D3E" w:rsidRDefault="006A3265" w:rsidP="00F82BCE">
      <w:pPr>
        <w:pStyle w:val="NoSpacing"/>
        <w:rPr>
          <w:rFonts w:ascii="Times New Roman" w:hAnsi="Times New Roman" w:cs="Times New Roman"/>
        </w:rPr>
      </w:pPr>
    </w:p>
    <w:p w:rsidR="006A3265" w:rsidRPr="00F82BCE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rPr>
          <w:rFonts w:ascii="Times New Roman" w:hAnsi="Times New Roman" w:cs="Times New Roman"/>
          <w:i/>
          <w:iCs/>
          <w:u w:val="single"/>
        </w:rPr>
      </w:pPr>
    </w:p>
    <w:p w:rsidR="006A3265" w:rsidRPr="00F82BCE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2BCE">
        <w:rPr>
          <w:rFonts w:ascii="Times New Roman" w:hAnsi="Times New Roman" w:cs="Times New Roman"/>
        </w:rPr>
        <w:t>Differentiate between linear and non linear circuits. Explain the piecew</w:t>
      </w:r>
      <w:r>
        <w:rPr>
          <w:rFonts w:ascii="Times New Roman" w:hAnsi="Times New Roman" w:cs="Times New Roman"/>
        </w:rPr>
        <w:t>ise linear modeling of a diode.</w:t>
      </w:r>
    </w:p>
    <w:p w:rsidR="006A3265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Find the current through and the voltage across the diodes D1 and D2 in the circuit shown in figure 1. Assume that the diodes used are ideal diodes.</w:t>
      </w:r>
    </w:p>
    <w:p w:rsidR="006A3265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center"/>
      </w:pPr>
      <w:r>
        <w:object w:dxaOrig="7058" w:dyaOrig="2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105pt" o:ole="">
            <v:imagedata r:id="rId5" o:title=""/>
          </v:shape>
          <o:OLEObject Type="Embed" ProgID="Msxml2.SAXXMLReader.5.0" ShapeID="_x0000_i1025" DrawAspect="Content" ObjectID="_1390186270" r:id="rId6"/>
        </w:object>
      </w:r>
    </w:p>
    <w:p w:rsidR="006A3265" w:rsidRPr="00206BC7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center"/>
        <w:rPr>
          <w:u w:val="single"/>
        </w:rPr>
      </w:pPr>
      <w:r w:rsidRPr="00206BC7">
        <w:rPr>
          <w:u w:val="single"/>
        </w:rPr>
        <w:t>Figure 1</w:t>
      </w:r>
    </w:p>
    <w:p w:rsidR="006A3265" w:rsidRPr="00F82BCE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do you mean by clipper circuit?  Explain the operation of any one of clipper circuit and draw the input and output waveforms as well as the transfer characteristics.</w:t>
      </w:r>
    </w:p>
    <w:p w:rsidR="006A3265" w:rsidRPr="0093324E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Derive the average output voltage, rms output voltage and ripple factor for a half and full wave rectifier for sinusoidal input. Also comment on the result.</w:t>
      </w:r>
    </w:p>
    <w:p w:rsidR="006A3265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do you understand by intrinsic and extrinsic semiconductors? Why is Si preferred over Ge for a semiconductor device.</w:t>
      </w:r>
    </w:p>
    <w:p w:rsidR="006A3265" w:rsidRPr="007241E5" w:rsidRDefault="006A3265" w:rsidP="002D137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7241E5">
        <w:rPr>
          <w:rFonts w:ascii="Times New Roman" w:hAnsi="Times New Roman" w:cs="Times New Roman"/>
        </w:rPr>
        <w:t>Nepal College of Information Technology</w:t>
      </w:r>
    </w:p>
    <w:p w:rsidR="006A3265" w:rsidRPr="007241E5" w:rsidRDefault="006A3265" w:rsidP="002D137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241E5">
        <w:rPr>
          <w:rFonts w:ascii="Times New Roman" w:hAnsi="Times New Roman" w:cs="Times New Roman"/>
          <w:b/>
          <w:bCs/>
        </w:rPr>
        <w:t>Unit Test</w:t>
      </w:r>
    </w:p>
    <w:p w:rsidR="006A3265" w:rsidRPr="007241E5" w:rsidRDefault="006A3265" w:rsidP="002D137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</w:p>
    <w:p w:rsidR="006A3265" w:rsidRPr="007241E5" w:rsidRDefault="006A3265" w:rsidP="002D137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 ELX</w:t>
      </w:r>
      <w:r w:rsidRPr="007241E5">
        <w:rPr>
          <w:rFonts w:ascii="Times New Roman" w:hAnsi="Times New Roman" w:cs="Times New Roman"/>
        </w:rPr>
        <w:tab/>
        <w:t>Time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2 hrs</w:t>
      </w:r>
    </w:p>
    <w:p w:rsidR="006A3265" w:rsidRPr="007241E5" w:rsidRDefault="006A3265" w:rsidP="002D137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Semester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II</w:t>
      </w:r>
      <w:r w:rsidRPr="007241E5">
        <w:rPr>
          <w:rFonts w:ascii="Times New Roman" w:hAnsi="Times New Roman" w:cs="Times New Roman"/>
        </w:rPr>
        <w:t>I)</w:t>
      </w:r>
      <w:r w:rsidRPr="007241E5">
        <w:rPr>
          <w:rFonts w:ascii="Times New Roman" w:hAnsi="Times New Roman" w:cs="Times New Roman"/>
        </w:rPr>
        <w:tab/>
        <w:t>FM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  <w:r w:rsidRPr="007241E5">
        <w:rPr>
          <w:rFonts w:ascii="Times New Roman" w:hAnsi="Times New Roman" w:cs="Times New Roman"/>
        </w:rPr>
        <w:t>0</w:t>
      </w:r>
    </w:p>
    <w:p w:rsidR="006A3265" w:rsidRPr="007241E5" w:rsidRDefault="006A3265" w:rsidP="002D1372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Electronic Devices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25</w:t>
      </w:r>
    </w:p>
    <w:p w:rsidR="006A3265" w:rsidRPr="007241E5" w:rsidRDefault="006A3265" w:rsidP="002D1372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6A3265" w:rsidRPr="007241E5" w:rsidRDefault="006A3265" w:rsidP="002D137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6A3265" w:rsidRPr="007241E5" w:rsidRDefault="006A3265" w:rsidP="002D137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6A3265" w:rsidRDefault="006A3265" w:rsidP="002D137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7241E5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7241E5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7241E5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6A3265" w:rsidRPr="00A65D3E" w:rsidRDefault="006A3265" w:rsidP="002D1372">
      <w:pPr>
        <w:pStyle w:val="NoSpacing"/>
        <w:rPr>
          <w:rFonts w:ascii="Times New Roman" w:hAnsi="Times New Roman" w:cs="Times New Roman"/>
        </w:rPr>
      </w:pPr>
    </w:p>
    <w:p w:rsidR="006A3265" w:rsidRPr="00F82BCE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rPr>
          <w:rFonts w:ascii="Times New Roman" w:hAnsi="Times New Roman" w:cs="Times New Roman"/>
          <w:i/>
          <w:iCs/>
          <w:u w:val="single"/>
        </w:rPr>
      </w:pPr>
    </w:p>
    <w:p w:rsidR="006A3265" w:rsidRPr="00F82BCE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2BCE">
        <w:rPr>
          <w:rFonts w:ascii="Times New Roman" w:hAnsi="Times New Roman" w:cs="Times New Roman"/>
        </w:rPr>
        <w:t>Differentiate between linear and non linear circuits. Explain the piecew</w:t>
      </w:r>
      <w:r>
        <w:rPr>
          <w:rFonts w:ascii="Times New Roman" w:hAnsi="Times New Roman" w:cs="Times New Roman"/>
        </w:rPr>
        <w:t>ise linear modeling of a diode.</w:t>
      </w:r>
    </w:p>
    <w:p w:rsidR="006A3265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Find the current through and the voltage across the diodes D1 and D2 in the circuit shown in figure 1. Assume that the diodes used are ideal diodes.</w:t>
      </w:r>
    </w:p>
    <w:p w:rsidR="006A3265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center"/>
      </w:pPr>
      <w:r>
        <w:pict>
          <v:shape id="_x0000_i1026" type="#_x0000_t75" style="width:296.25pt;height:105pt">
            <v:imagedata r:id="rId5" o:title=""/>
          </v:shape>
        </w:pict>
      </w:r>
    </w:p>
    <w:p w:rsidR="006A3265" w:rsidRPr="00206BC7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center"/>
        <w:rPr>
          <w:u w:val="single"/>
        </w:rPr>
      </w:pPr>
      <w:r w:rsidRPr="00206BC7">
        <w:rPr>
          <w:u w:val="single"/>
        </w:rPr>
        <w:t>Figure 1</w:t>
      </w:r>
    </w:p>
    <w:p w:rsidR="006A3265" w:rsidRPr="00F82BCE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do you mean by clipper circuit?  Explain the operation of any one of clipper circuit and draw the input and output waveforms as well as the transfer characteristics.</w:t>
      </w:r>
    </w:p>
    <w:p w:rsidR="006A3265" w:rsidRPr="0093324E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Derive the average output voltage, rms output voltage and ripple factor for a half and full wave rectifier for sinusoidal input. Also comment on the result.</w:t>
      </w:r>
    </w:p>
    <w:p w:rsidR="006A3265" w:rsidRPr="0093324E" w:rsidRDefault="006A3265" w:rsidP="002D1372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What do you understand by intrinsic and extrinsic semiconductors? Why is Si preferred over Ge for a semiconductor device.</w:t>
      </w:r>
    </w:p>
    <w:p w:rsidR="006A3265" w:rsidRPr="0093324E" w:rsidRDefault="006A3265" w:rsidP="00A65D3E">
      <w:pPr>
        <w:pStyle w:val="NoSpacing"/>
        <w:tabs>
          <w:tab w:val="left" w:pos="660"/>
          <w:tab w:val="left" w:pos="1210"/>
        </w:tabs>
        <w:ind w:left="1210" w:hanging="1210"/>
        <w:jc w:val="both"/>
        <w:rPr>
          <w:rFonts w:ascii="Times New Roman" w:hAnsi="Times New Roman" w:cs="Times New Roman"/>
        </w:rPr>
      </w:pPr>
    </w:p>
    <w:sectPr w:rsidR="006A3265" w:rsidRPr="0093324E" w:rsidSect="00A65D3E">
      <w:pgSz w:w="16839" w:h="11907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E7939"/>
    <w:multiLevelType w:val="multilevel"/>
    <w:tmpl w:val="0436E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2571C"/>
    <w:multiLevelType w:val="hybridMultilevel"/>
    <w:tmpl w:val="326EEB6A"/>
    <w:lvl w:ilvl="0" w:tplc="58AE70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3F1D"/>
    <w:multiLevelType w:val="hybridMultilevel"/>
    <w:tmpl w:val="0436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25178"/>
    <w:multiLevelType w:val="multilevel"/>
    <w:tmpl w:val="0436E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56AEA"/>
    <w:multiLevelType w:val="hybridMultilevel"/>
    <w:tmpl w:val="19366E40"/>
    <w:lvl w:ilvl="0" w:tplc="58AE70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0E60C4C"/>
    <w:multiLevelType w:val="hybridMultilevel"/>
    <w:tmpl w:val="4708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2453"/>
    <w:multiLevelType w:val="multilevel"/>
    <w:tmpl w:val="0436E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A09BA"/>
    <w:multiLevelType w:val="multilevel"/>
    <w:tmpl w:val="0436E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9733A"/>
    <w:multiLevelType w:val="multilevel"/>
    <w:tmpl w:val="0436E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8A9"/>
    <w:rsid w:val="001128A9"/>
    <w:rsid w:val="00194960"/>
    <w:rsid w:val="00206BC7"/>
    <w:rsid w:val="00210972"/>
    <w:rsid w:val="002D1372"/>
    <w:rsid w:val="00331BB5"/>
    <w:rsid w:val="003A2882"/>
    <w:rsid w:val="003A4747"/>
    <w:rsid w:val="003D6B19"/>
    <w:rsid w:val="00540BCD"/>
    <w:rsid w:val="006A3265"/>
    <w:rsid w:val="006D739D"/>
    <w:rsid w:val="007164FA"/>
    <w:rsid w:val="007241E5"/>
    <w:rsid w:val="00737FDC"/>
    <w:rsid w:val="00924BBE"/>
    <w:rsid w:val="0093324E"/>
    <w:rsid w:val="00970EBD"/>
    <w:rsid w:val="00A65D3E"/>
    <w:rsid w:val="00B433A3"/>
    <w:rsid w:val="00B96335"/>
    <w:rsid w:val="00DA604F"/>
    <w:rsid w:val="00F8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D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28A9"/>
    <w:pPr>
      <w:ind w:left="720"/>
    </w:pPr>
  </w:style>
  <w:style w:type="paragraph" w:styleId="NoSpacing">
    <w:name w:val="No Spacing"/>
    <w:uiPriority w:val="99"/>
    <w:qFormat/>
    <w:rsid w:val="00F82BCE"/>
    <w:rPr>
      <w:rFonts w:cs="Calibri"/>
    </w:rPr>
  </w:style>
  <w:style w:type="table" w:styleId="TableGrid">
    <w:name w:val="Table Grid"/>
    <w:basedOn w:val="TableNormal"/>
    <w:uiPriority w:val="99"/>
    <w:rsid w:val="003D6B1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1"/>
    <w:uiPriority w:val="99"/>
    <w:rsid w:val="00A65D3E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7E8C"/>
    <w:rPr>
      <w:rFonts w:cs="Calibri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A65D3E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1</Pages>
  <Words>322</Words>
  <Characters>1840</Characters>
  <Application>Microsoft Office Outlook</Application>
  <DocSecurity>0</DocSecurity>
  <Lines>0</Lines>
  <Paragraphs>0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binod</cp:lastModifiedBy>
  <cp:revision>5</cp:revision>
  <cp:lastPrinted>2012-02-08T00:19:00Z</cp:lastPrinted>
  <dcterms:created xsi:type="dcterms:W3CDTF">2012-02-07T19:56:00Z</dcterms:created>
  <dcterms:modified xsi:type="dcterms:W3CDTF">2012-02-08T00:20:00Z</dcterms:modified>
</cp:coreProperties>
</file>