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808" w:rsidRPr="007241E5" w:rsidRDefault="00945808" w:rsidP="00C142F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Nepal College of Information Technology</w:t>
      </w:r>
    </w:p>
    <w:p w:rsidR="00945808" w:rsidRPr="007241E5" w:rsidRDefault="00945808" w:rsidP="00C142F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241E5">
        <w:rPr>
          <w:rFonts w:ascii="Times New Roman" w:hAnsi="Times New Roman" w:cs="Times New Roman"/>
          <w:b/>
          <w:bCs/>
        </w:rPr>
        <w:t>Unit Test</w:t>
      </w:r>
    </w:p>
    <w:p w:rsidR="00945808" w:rsidRPr="007241E5" w:rsidRDefault="00945808" w:rsidP="00C142FC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2012</w:t>
      </w:r>
    </w:p>
    <w:p w:rsidR="00945808" w:rsidRPr="007241E5" w:rsidRDefault="00945808" w:rsidP="00C142F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BE IT/ELX</w:t>
      </w:r>
      <w:r w:rsidRPr="007241E5">
        <w:rPr>
          <w:rFonts w:ascii="Times New Roman" w:hAnsi="Times New Roman" w:cs="Times New Roman"/>
        </w:rPr>
        <w:tab/>
        <w:t>Time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2 hrs</w:t>
      </w:r>
    </w:p>
    <w:p w:rsidR="00945808" w:rsidRPr="007241E5" w:rsidRDefault="00945808" w:rsidP="00C142FC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7241E5">
        <w:rPr>
          <w:rFonts w:ascii="Times New Roman" w:hAnsi="Times New Roman" w:cs="Times New Roman"/>
        </w:rPr>
        <w:t>Semester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t>II</w:t>
      </w:r>
      <w:r w:rsidRPr="007241E5">
        <w:rPr>
          <w:rFonts w:ascii="Times New Roman" w:hAnsi="Times New Roman" w:cs="Times New Roman"/>
        </w:rPr>
        <w:t>I)</w:t>
      </w:r>
      <w:r w:rsidRPr="007241E5">
        <w:rPr>
          <w:rFonts w:ascii="Times New Roman" w:hAnsi="Times New Roman" w:cs="Times New Roman"/>
        </w:rPr>
        <w:tab/>
        <w:t>FM</w:t>
      </w:r>
      <w:r w:rsidRPr="007241E5">
        <w:rPr>
          <w:rFonts w:ascii="Times New Roman" w:hAnsi="Times New Roman" w:cs="Times New Roman"/>
        </w:rPr>
        <w:tab/>
        <w:t>:</w:t>
      </w:r>
      <w:r w:rsidRPr="007241E5">
        <w:rPr>
          <w:rFonts w:ascii="Times New Roman" w:hAnsi="Times New Roman" w:cs="Times New Roman"/>
        </w:rPr>
        <w:tab/>
        <w:t>70</w:t>
      </w:r>
    </w:p>
    <w:p w:rsidR="00945808" w:rsidRPr="007241E5" w:rsidRDefault="00945808" w:rsidP="00C142FC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4"/>
          <w:szCs w:val="24"/>
        </w:rPr>
      </w:pPr>
      <w:r w:rsidRPr="007241E5">
        <w:rPr>
          <w:sz w:val="24"/>
          <w:szCs w:val="24"/>
        </w:rPr>
        <w:t>Subject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</w:r>
      <w:r>
        <w:rPr>
          <w:sz w:val="24"/>
          <w:szCs w:val="24"/>
        </w:rPr>
        <w:t>Engineering Math-III</w:t>
      </w:r>
      <w:r w:rsidRPr="007241E5">
        <w:rPr>
          <w:sz w:val="24"/>
          <w:szCs w:val="24"/>
        </w:rPr>
        <w:tab/>
        <w:t>PM</w:t>
      </w:r>
      <w:r w:rsidRPr="007241E5">
        <w:rPr>
          <w:sz w:val="24"/>
          <w:szCs w:val="24"/>
        </w:rPr>
        <w:tab/>
        <w:t>:</w:t>
      </w:r>
      <w:r w:rsidRPr="007241E5">
        <w:rPr>
          <w:sz w:val="24"/>
          <w:szCs w:val="24"/>
        </w:rPr>
        <w:tab/>
        <w:t>35</w:t>
      </w:r>
    </w:p>
    <w:p w:rsidR="00945808" w:rsidRPr="007241E5" w:rsidRDefault="00945808" w:rsidP="00C142FC">
      <w:pPr>
        <w:pStyle w:val="BodyTextIndent"/>
        <w:tabs>
          <w:tab w:val="left" w:pos="1080"/>
          <w:tab w:val="left" w:pos="4860"/>
        </w:tabs>
        <w:ind w:left="0"/>
        <w:rPr>
          <w:sz w:val="24"/>
          <w:szCs w:val="24"/>
        </w:rPr>
      </w:pPr>
    </w:p>
    <w:p w:rsidR="00945808" w:rsidRPr="007241E5" w:rsidRDefault="00945808" w:rsidP="00C1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945808" w:rsidRPr="007241E5" w:rsidRDefault="00945808" w:rsidP="00C1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7241E5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945808" w:rsidRDefault="00945808" w:rsidP="00C142F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7241E5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7241E5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7241E5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945808" w:rsidRPr="00C31B17" w:rsidRDefault="00945808" w:rsidP="00C142F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31B17">
        <w:rPr>
          <w:rFonts w:ascii="Times New Roman" w:hAnsi="Times New Roman" w:cs="Times New Roman"/>
          <w:b/>
          <w:bCs/>
        </w:rPr>
        <w:t>GROUP A</w:t>
      </w: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1</w:t>
      </w:r>
      <w:r w:rsidRPr="00C31B1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 xml:space="preserve">Define transpose of a matrix. In what condition matrix multiplication of two matrices exists. Show that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2.75pt">
            <v:imagedata r:id="rId5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26" type="#_x0000_t75" style="width:1in;height:12.75pt">
            <v:imagedata r:id="rId5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.</w:t>
      </w:r>
      <w:r w:rsidRPr="00C31B17">
        <w:rPr>
          <w:rFonts w:ascii="Times New Roman" w:hAnsi="Times New Roman" w:cs="Times New Roman"/>
        </w:rPr>
        <w:tab/>
        <w:t>6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31B17">
        <w:rPr>
          <w:rFonts w:ascii="Times New Roman" w:hAnsi="Times New Roman" w:cs="Times New Roman"/>
        </w:rPr>
        <w:t xml:space="preserve">Show that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27" type="#_x0000_t75" style="width:140.25pt;height:37.5pt">
            <v:imagedata r:id="rId6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28" type="#_x0000_t75" style="width:140.25pt;height:37.5pt">
            <v:imagedata r:id="rId6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= 2abc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29" type="#_x0000_t75" style="width:57.75pt;height:12pt">
            <v:imagedata r:id="rId7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30" type="#_x0000_t75" style="width:57.75pt;height:12pt">
            <v:imagedata r:id="rId7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, by using the properties of determinants.</w:t>
      </w:r>
      <w:r w:rsidRPr="00C31B17">
        <w:rPr>
          <w:rFonts w:ascii="Times New Roman" w:hAnsi="Times New Roman" w:cs="Times New Roman"/>
        </w:rPr>
        <w:tab/>
        <w:t>8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 xml:space="preserve">Define inverse of a matrix. Write down the necessary condition for existence of inverse of a matrix. Find inverse of  A =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31" type="#_x0000_t75" style="width:51pt;height:31.5pt">
            <v:imagedata r:id="rId8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32" type="#_x0000_t75" style="width:51pt;height:31.5pt">
            <v:imagedata r:id="rId8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, if it exists.</w:t>
      </w:r>
      <w:r w:rsidRPr="00C31B17">
        <w:rPr>
          <w:rFonts w:ascii="Times New Roman" w:hAnsi="Times New Roman" w:cs="Times New Roman"/>
        </w:rPr>
        <w:tab/>
        <w:t>8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31B17">
        <w:rPr>
          <w:rFonts w:ascii="Times New Roman" w:hAnsi="Times New Roman" w:cs="Times New Roman"/>
        </w:rPr>
        <w:t xml:space="preserve">Define rank of a matrix. Find rank of the matrix A =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33" type="#_x0000_t75" style="width:62.25pt;height:30.75pt">
            <v:imagedata r:id="rId9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34" type="#_x0000_t75" style="width:62.25pt;height:30.75pt">
            <v:imagedata r:id="rId9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.</w:t>
      </w:r>
      <w:r w:rsidRPr="00C31B17">
        <w:rPr>
          <w:rFonts w:ascii="Times New Roman" w:hAnsi="Times New Roman" w:cs="Times New Roman"/>
        </w:rPr>
        <w:tab/>
        <w:t>5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>Define consistency of the system of linear equations. Check consistency of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center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35" type="#_x0000_t75" style="width:85.5pt;height:35.25pt">
            <v:imagedata r:id="rId10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36" type="#_x0000_t75" style="width:85.5pt;height:35.25pt">
            <v:imagedata r:id="rId10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31B17">
        <w:rPr>
          <w:rFonts w:ascii="Times New Roman" w:hAnsi="Times New Roman" w:cs="Times New Roman"/>
        </w:rPr>
        <w:t>If it is consistence, find its solution.</w:t>
      </w:r>
      <w:r w:rsidRPr="00C31B17">
        <w:rPr>
          <w:rFonts w:ascii="Times New Roman" w:hAnsi="Times New Roman" w:cs="Times New Roman"/>
        </w:rPr>
        <w:tab/>
        <w:t>8</w:t>
      </w: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 xml:space="preserve">Define eigen value and vectors of the square matrix with its characteristics equation. Find eigen value and corresponding eigen value of the matrix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37" type="#_x0000_t75" style="width:51pt;height:31.5pt">
            <v:imagedata r:id="rId11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38" type="#_x0000_t75" style="width:51pt;height:31.5pt">
            <v:imagedata r:id="rId11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.</w:t>
      </w:r>
      <w:r w:rsidRPr="00C31B17">
        <w:rPr>
          <w:rFonts w:ascii="Times New Roman" w:hAnsi="Times New Roman" w:cs="Times New Roman"/>
        </w:rPr>
        <w:tab/>
        <w:t>7</w:t>
      </w: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jc w:val="center"/>
        <w:rPr>
          <w:rFonts w:ascii="Times New Roman" w:hAnsi="Times New Roman" w:cs="Times New Roman"/>
          <w:b/>
          <w:bCs/>
          <w:i/>
          <w:iCs/>
        </w:rPr>
      </w:pPr>
      <w:r w:rsidRPr="00C31B17">
        <w:rPr>
          <w:rFonts w:ascii="Times New Roman" w:hAnsi="Times New Roman" w:cs="Times New Roman"/>
          <w:b/>
          <w:bCs/>
          <w:i/>
          <w:iCs/>
        </w:rPr>
        <w:t>GROUP B</w:t>
      </w: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7</w:t>
      </w:r>
      <w:r w:rsidRPr="00C31B17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 xml:space="preserve">If A + B =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39" type="#_x0000_t75" style="width:40.5pt;height:19.5pt">
            <v:imagedata r:id="rId12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40" type="#_x0000_t75" style="width:40.5pt;height:19.5pt">
            <v:imagedata r:id="rId12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 xml:space="preserve">and A – B = </w:t>
      </w:r>
      <w:r w:rsidRPr="00C31B17">
        <w:rPr>
          <w:rFonts w:ascii="Times New Roman" w:hAnsi="Times New Roman" w:cs="Times New Roman"/>
        </w:rPr>
        <w:fldChar w:fldCharType="begin"/>
      </w:r>
      <w:r w:rsidRPr="00C31B17">
        <w:rPr>
          <w:rFonts w:ascii="Times New Roman" w:hAnsi="Times New Roman" w:cs="Times New Roman"/>
        </w:rPr>
        <w:instrText xml:space="preserve"> QUOTE </w:instrText>
      </w:r>
      <w:r w:rsidRPr="00B61795">
        <w:rPr>
          <w:rFonts w:ascii="Times New Roman" w:hAnsi="Times New Roman" w:cs="Times New Roman"/>
        </w:rPr>
        <w:pict>
          <v:shape id="_x0000_i1041" type="#_x0000_t75" style="width:32.25pt;height:19.5pt">
            <v:imagedata r:id="rId13" o:title="" chromakey="white"/>
          </v:shape>
        </w:pict>
      </w:r>
      <w:r w:rsidRPr="00C31B17">
        <w:rPr>
          <w:rFonts w:ascii="Times New Roman" w:hAnsi="Times New Roman" w:cs="Times New Roman"/>
        </w:rPr>
        <w:instrText xml:space="preserve"> </w:instrText>
      </w:r>
      <w:r w:rsidRPr="00C31B17">
        <w:rPr>
          <w:rFonts w:ascii="Times New Roman" w:hAnsi="Times New Roman" w:cs="Times New Roman"/>
        </w:rPr>
        <w:fldChar w:fldCharType="separate"/>
      </w:r>
      <w:r w:rsidRPr="00B61795">
        <w:rPr>
          <w:rFonts w:ascii="Times New Roman" w:hAnsi="Times New Roman" w:cs="Times New Roman"/>
        </w:rPr>
        <w:pict>
          <v:shape id="_x0000_i1042" type="#_x0000_t75" style="width:32.25pt;height:19.5pt">
            <v:imagedata r:id="rId13" o:title="" chromakey="white"/>
          </v:shape>
        </w:pict>
      </w:r>
      <w:r w:rsidRPr="00C31B17">
        <w:rPr>
          <w:rFonts w:ascii="Times New Roman" w:hAnsi="Times New Roman" w:cs="Times New Roman"/>
        </w:rPr>
        <w:fldChar w:fldCharType="end"/>
      </w:r>
      <w:r w:rsidRPr="00C31B17">
        <w:rPr>
          <w:rFonts w:ascii="Times New Roman" w:hAnsi="Times New Roman" w:cs="Times New Roman"/>
        </w:rPr>
        <w:t>, Find AB, where A and B are matrices.</w:t>
      </w:r>
      <w:r w:rsidRPr="00C31B17">
        <w:rPr>
          <w:rFonts w:ascii="Times New Roman" w:hAnsi="Times New Roman" w:cs="Times New Roman"/>
        </w:rPr>
        <w:tab/>
        <w:t>2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>Show that the diagonal elements on the skew symmetric matrices are zero.</w:t>
      </w:r>
      <w:r w:rsidRPr="00C31B17">
        <w:rPr>
          <w:rFonts w:ascii="Times New Roman" w:hAnsi="Times New Roman" w:cs="Times New Roman"/>
        </w:rPr>
        <w:tab/>
        <w:t>2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31B17">
        <w:rPr>
          <w:rFonts w:ascii="Times New Roman" w:hAnsi="Times New Roman" w:cs="Times New Roman"/>
        </w:rPr>
        <w:t>Check linearly dependent and independent of the vectors (1,2) and (1,3).</w:t>
      </w:r>
      <w:r w:rsidRPr="00C31B17">
        <w:rPr>
          <w:rFonts w:ascii="Times New Roman" w:hAnsi="Times New Roman" w:cs="Times New Roman"/>
        </w:rPr>
        <w:tab/>
        <w:t>2</w:t>
      </w:r>
    </w:p>
    <w:p w:rsidR="00945808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  <w:b/>
          <w:bCs/>
        </w:rPr>
      </w:pPr>
    </w:p>
    <w:p w:rsidR="00945808" w:rsidRPr="00C31B17" w:rsidRDefault="00945808" w:rsidP="00174C28">
      <w:pPr>
        <w:tabs>
          <w:tab w:val="left" w:pos="720"/>
          <w:tab w:val="left" w:pos="1260"/>
          <w:tab w:val="right" w:pos="7020"/>
        </w:tabs>
        <w:spacing w:after="0" w:line="240" w:lineRule="auto"/>
        <w:ind w:left="1260" w:hanging="1260"/>
        <w:rPr>
          <w:rFonts w:ascii="Times New Roman" w:hAnsi="Times New Roman" w:cs="Times New Roman"/>
        </w:rPr>
      </w:pPr>
      <w:r w:rsidRPr="00C31B17"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31B17">
        <w:rPr>
          <w:rFonts w:ascii="Times New Roman" w:hAnsi="Times New Roman" w:cs="Times New Roman"/>
        </w:rPr>
        <w:t>In what condition, the system of linear equation have unique solutions.</w:t>
      </w:r>
      <w:r w:rsidRPr="00C31B17">
        <w:rPr>
          <w:rFonts w:ascii="Times New Roman" w:hAnsi="Times New Roman" w:cs="Times New Roman"/>
        </w:rPr>
        <w:tab/>
        <w:t>2</w:t>
      </w:r>
    </w:p>
    <w:sectPr w:rsidR="00945808" w:rsidRPr="00C31B17" w:rsidSect="00174C28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36F"/>
    <w:rsid w:val="00174C28"/>
    <w:rsid w:val="0018080E"/>
    <w:rsid w:val="003D14BF"/>
    <w:rsid w:val="00422E3F"/>
    <w:rsid w:val="004C0218"/>
    <w:rsid w:val="005671DE"/>
    <w:rsid w:val="00596672"/>
    <w:rsid w:val="006213C8"/>
    <w:rsid w:val="0063752A"/>
    <w:rsid w:val="006C6283"/>
    <w:rsid w:val="00712416"/>
    <w:rsid w:val="007241E5"/>
    <w:rsid w:val="007A4D02"/>
    <w:rsid w:val="008A24F0"/>
    <w:rsid w:val="008A4535"/>
    <w:rsid w:val="00945808"/>
    <w:rsid w:val="009A76AB"/>
    <w:rsid w:val="009E2FCD"/>
    <w:rsid w:val="00A5030A"/>
    <w:rsid w:val="00A8436F"/>
    <w:rsid w:val="00B35F33"/>
    <w:rsid w:val="00B61795"/>
    <w:rsid w:val="00C142FC"/>
    <w:rsid w:val="00C31B17"/>
    <w:rsid w:val="00CA24E7"/>
    <w:rsid w:val="00CE5DD9"/>
    <w:rsid w:val="00D22363"/>
    <w:rsid w:val="00DA54F4"/>
    <w:rsid w:val="00DC31AD"/>
    <w:rsid w:val="00DF218A"/>
    <w:rsid w:val="00E47AA0"/>
    <w:rsid w:val="00EC7E57"/>
    <w:rsid w:val="00ED53F9"/>
    <w:rsid w:val="00EE29E0"/>
    <w:rsid w:val="00F50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BD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A8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8436F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1"/>
    <w:uiPriority w:val="99"/>
    <w:rsid w:val="00C142FC"/>
    <w:pPr>
      <w:spacing w:after="0" w:line="240" w:lineRule="auto"/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61795"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C142FC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58</TotalTime>
  <Pages>1</Pages>
  <Words>211</Words>
  <Characters>1206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</dc:creator>
  <cp:keywords/>
  <dc:description/>
  <cp:lastModifiedBy>binod</cp:lastModifiedBy>
  <cp:revision>11</cp:revision>
  <cp:lastPrinted>2012-04-16T21:42:00Z</cp:lastPrinted>
  <dcterms:created xsi:type="dcterms:W3CDTF">2012-02-04T10:10:00Z</dcterms:created>
  <dcterms:modified xsi:type="dcterms:W3CDTF">2012-04-16T21:47:00Z</dcterms:modified>
</cp:coreProperties>
</file>