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A93" w:rsidRPr="007241E5" w:rsidRDefault="00966A93" w:rsidP="00CA65A5">
      <w:pPr>
        <w:tabs>
          <w:tab w:val="right" w:pos="8460"/>
        </w:tabs>
        <w:jc w:val="center"/>
      </w:pPr>
      <w:r w:rsidRPr="007241E5">
        <w:t>Nepal College of Information Technology</w:t>
      </w:r>
    </w:p>
    <w:p w:rsidR="00966A93" w:rsidRPr="007241E5" w:rsidRDefault="00966A93" w:rsidP="00CA65A5">
      <w:pPr>
        <w:tabs>
          <w:tab w:val="right" w:pos="8460"/>
        </w:tabs>
        <w:jc w:val="center"/>
        <w:rPr>
          <w:b/>
          <w:bCs/>
        </w:rPr>
      </w:pPr>
      <w:r w:rsidRPr="007241E5">
        <w:rPr>
          <w:b/>
          <w:bCs/>
        </w:rPr>
        <w:t>Unit Test</w:t>
      </w:r>
    </w:p>
    <w:p w:rsidR="00966A93" w:rsidRPr="007241E5" w:rsidRDefault="00966A93" w:rsidP="00CA65A5">
      <w:pPr>
        <w:tabs>
          <w:tab w:val="right" w:pos="8460"/>
        </w:tabs>
        <w:jc w:val="center"/>
      </w:pPr>
      <w:r>
        <w:t>Fall 2012</w:t>
      </w:r>
    </w:p>
    <w:p w:rsidR="00966A93" w:rsidRPr="007241E5" w:rsidRDefault="00966A93" w:rsidP="00CA65A5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</w:pPr>
      <w:r>
        <w:t>Program</w:t>
      </w:r>
      <w:r>
        <w:tab/>
        <w:t>:</w:t>
      </w:r>
      <w:r>
        <w:tab/>
        <w:t>BE IT</w:t>
      </w:r>
      <w:r w:rsidRPr="007241E5">
        <w:tab/>
        <w:t>Time</w:t>
      </w:r>
      <w:r w:rsidRPr="007241E5">
        <w:tab/>
        <w:t>:</w:t>
      </w:r>
      <w:r w:rsidRPr="007241E5">
        <w:tab/>
        <w:t>2 hrs</w:t>
      </w:r>
    </w:p>
    <w:p w:rsidR="00966A93" w:rsidRPr="007241E5" w:rsidRDefault="00966A93" w:rsidP="00CA65A5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</w:pPr>
      <w:r w:rsidRPr="007241E5">
        <w:t>Semester</w:t>
      </w:r>
      <w:r w:rsidRPr="007241E5">
        <w:tab/>
        <w:t>:</w:t>
      </w:r>
      <w:r w:rsidRPr="007241E5">
        <w:tab/>
        <w:t>(</w:t>
      </w:r>
      <w:r>
        <w:t>II</w:t>
      </w:r>
      <w:r w:rsidRPr="007241E5">
        <w:t>I)</w:t>
      </w:r>
      <w:r w:rsidRPr="007241E5">
        <w:tab/>
        <w:t>FM</w:t>
      </w:r>
      <w:r w:rsidRPr="007241E5">
        <w:tab/>
        <w:t>:</w:t>
      </w:r>
      <w:r w:rsidRPr="007241E5">
        <w:tab/>
      </w:r>
      <w:r>
        <w:t>6</w:t>
      </w:r>
      <w:r w:rsidRPr="007241E5">
        <w:t>0</w:t>
      </w:r>
    </w:p>
    <w:p w:rsidR="00966A93" w:rsidRPr="007241E5" w:rsidRDefault="00966A93" w:rsidP="00CA65A5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4"/>
          <w:szCs w:val="24"/>
        </w:rPr>
      </w:pPr>
      <w:r w:rsidRPr="007241E5">
        <w:rPr>
          <w:sz w:val="24"/>
          <w:szCs w:val="24"/>
        </w:rPr>
        <w:t>Subject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</w:r>
      <w:r>
        <w:rPr>
          <w:sz w:val="24"/>
          <w:szCs w:val="24"/>
        </w:rPr>
        <w:t>Programming in Java</w:t>
      </w:r>
      <w:r>
        <w:rPr>
          <w:sz w:val="24"/>
          <w:szCs w:val="24"/>
        </w:rPr>
        <w:tab/>
        <w:t>PM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30</w:t>
      </w:r>
    </w:p>
    <w:p w:rsidR="00966A93" w:rsidRPr="007241E5" w:rsidRDefault="00966A93" w:rsidP="00CA65A5">
      <w:pPr>
        <w:pStyle w:val="BodyTextIndent"/>
        <w:tabs>
          <w:tab w:val="left" w:pos="1080"/>
          <w:tab w:val="left" w:pos="4860"/>
        </w:tabs>
        <w:ind w:left="0"/>
        <w:rPr>
          <w:sz w:val="24"/>
          <w:szCs w:val="24"/>
        </w:rPr>
      </w:pPr>
    </w:p>
    <w:p w:rsidR="00966A93" w:rsidRPr="007241E5" w:rsidRDefault="00966A93" w:rsidP="00CA65A5">
      <w:pPr>
        <w:widowControl/>
        <w:numPr>
          <w:ilvl w:val="0"/>
          <w:numId w:val="10"/>
        </w:numPr>
        <w:kinsoku/>
        <w:rPr>
          <w:i/>
          <w:iCs/>
        </w:rPr>
      </w:pPr>
      <w:r w:rsidRPr="007241E5">
        <w:rPr>
          <w:i/>
          <w:iCs/>
        </w:rPr>
        <w:t>Candidates are requested to give their answer as far as practicable in their own words.</w:t>
      </w:r>
    </w:p>
    <w:p w:rsidR="00966A93" w:rsidRPr="007241E5" w:rsidRDefault="00966A93" w:rsidP="00CA65A5">
      <w:pPr>
        <w:widowControl/>
        <w:numPr>
          <w:ilvl w:val="0"/>
          <w:numId w:val="10"/>
        </w:numPr>
        <w:kinsoku/>
        <w:rPr>
          <w:i/>
          <w:iCs/>
        </w:rPr>
      </w:pPr>
      <w:r w:rsidRPr="007241E5">
        <w:rPr>
          <w:i/>
          <w:iCs/>
        </w:rPr>
        <w:t>The figure in the margin indicates the full marks</w:t>
      </w:r>
    </w:p>
    <w:p w:rsidR="00966A93" w:rsidRDefault="00966A93" w:rsidP="00CA65A5">
      <w:pPr>
        <w:widowControl/>
        <w:numPr>
          <w:ilvl w:val="0"/>
          <w:numId w:val="10"/>
        </w:numPr>
        <w:kinsoku/>
        <w:rPr>
          <w:b/>
          <w:bCs/>
          <w:i/>
          <w:iCs/>
        </w:rPr>
      </w:pPr>
      <w:r w:rsidRPr="007241E5">
        <w:rPr>
          <w:b/>
          <w:bCs/>
          <w:i/>
          <w:iCs/>
        </w:rPr>
        <w:t xml:space="preserve">Attempt </w:t>
      </w:r>
      <w:r w:rsidRPr="007241E5">
        <w:rPr>
          <w:b/>
          <w:bCs/>
          <w:i/>
          <w:iCs/>
          <w:u w:val="single"/>
        </w:rPr>
        <w:t>ALL</w:t>
      </w:r>
      <w:r w:rsidRPr="007241E5">
        <w:rPr>
          <w:b/>
          <w:bCs/>
          <w:i/>
          <w:iCs/>
        </w:rPr>
        <w:t xml:space="preserve"> question</w:t>
      </w:r>
    </w:p>
    <w:p w:rsidR="00966A93" w:rsidRDefault="00966A93" w:rsidP="006E28BC">
      <w:pPr>
        <w:widowControl/>
        <w:kinsoku/>
        <w:spacing w:after="200" w:line="276" w:lineRule="auto"/>
      </w:pPr>
    </w:p>
    <w:p w:rsidR="00966A93" w:rsidRDefault="00966A93" w:rsidP="00CA65A5">
      <w:pPr>
        <w:pStyle w:val="ListParagraph"/>
        <w:widowControl/>
        <w:tabs>
          <w:tab w:val="left" w:pos="540"/>
          <w:tab w:val="left" w:pos="1080"/>
        </w:tabs>
        <w:kinsoku/>
        <w:spacing w:after="200" w:line="276" w:lineRule="auto"/>
        <w:ind w:left="1080" w:hanging="1080"/>
        <w:jc w:val="both"/>
      </w:pPr>
      <w:r>
        <w:t>1.</w:t>
      </w:r>
      <w:r>
        <w:tab/>
      </w:r>
      <w:r>
        <w:tab/>
        <w:t>Write about the history of Java Programming. What are the benefits of Java? [10]</w:t>
      </w:r>
    </w:p>
    <w:p w:rsidR="00966A93" w:rsidRDefault="00966A93" w:rsidP="00CA65A5">
      <w:pPr>
        <w:pStyle w:val="ListParagraph"/>
        <w:widowControl/>
        <w:tabs>
          <w:tab w:val="left" w:pos="540"/>
          <w:tab w:val="left" w:pos="1080"/>
        </w:tabs>
        <w:kinsoku/>
        <w:spacing w:after="200" w:line="276" w:lineRule="auto"/>
        <w:ind w:left="1080" w:hanging="1080"/>
        <w:jc w:val="both"/>
      </w:pPr>
    </w:p>
    <w:p w:rsidR="00966A93" w:rsidRDefault="00966A93" w:rsidP="00CA65A5">
      <w:pPr>
        <w:pStyle w:val="ListParagraph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>2.</w:t>
      </w:r>
      <w:r>
        <w:tab/>
      </w:r>
      <w:r>
        <w:tab/>
        <w:t>Do you think Java is better than C/C++? Justify your answer?? [10]</w:t>
      </w:r>
    </w:p>
    <w:p w:rsidR="00966A93" w:rsidRDefault="00966A93" w:rsidP="00CA65A5">
      <w:pPr>
        <w:pStyle w:val="ListParagraph"/>
        <w:widowControl/>
        <w:tabs>
          <w:tab w:val="left" w:pos="540"/>
          <w:tab w:val="left" w:pos="1080"/>
        </w:tabs>
        <w:kinsoku/>
        <w:ind w:left="1080" w:hanging="1080"/>
        <w:jc w:val="both"/>
      </w:pP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>3.</w:t>
      </w:r>
      <w:r>
        <w:tab/>
      </w:r>
      <w:r>
        <w:tab/>
        <w:t>What are the features of Object Oriented Programming Language? How Java achieves reusability of Existing Classes? [10]</w:t>
      </w:r>
    </w:p>
    <w:p w:rsidR="00966A93" w:rsidRDefault="00966A93" w:rsidP="00CA65A5">
      <w:pPr>
        <w:pStyle w:val="ListParagraph"/>
        <w:tabs>
          <w:tab w:val="left" w:pos="540"/>
          <w:tab w:val="left" w:pos="1080"/>
        </w:tabs>
        <w:ind w:left="1080" w:hanging="1080"/>
      </w:pP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>4.</w:t>
      </w:r>
      <w:r>
        <w:tab/>
      </w:r>
      <w:r>
        <w:tab/>
        <w:t>Write a program in Java to read the necessary inputs from console and calculate the compound interest. [10]</w:t>
      </w: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>5.</w:t>
      </w:r>
      <w:r>
        <w:tab/>
      </w:r>
      <w:r>
        <w:tab/>
        <w:t>What is a package? How can you create packages in Java? How does the concept of packages differ with inheritance? [10]</w:t>
      </w: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>6.</w:t>
      </w:r>
      <w:r>
        <w:tab/>
      </w:r>
      <w:r>
        <w:tab/>
        <w:t>Explain about: [10]</w:t>
      </w: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ab/>
        <w:t>a)</w:t>
      </w:r>
      <w:r>
        <w:tab/>
        <w:t xml:space="preserve">Static Members </w:t>
      </w: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ab/>
        <w:t>b)</w:t>
      </w:r>
      <w:r>
        <w:tab/>
        <w:t xml:space="preserve">Abstract Classes </w:t>
      </w: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ab/>
        <w:t>c)</w:t>
      </w:r>
      <w:r>
        <w:tab/>
        <w:t>Wrapper Classes</w:t>
      </w: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ab/>
        <w:t>d)</w:t>
      </w:r>
      <w:r>
        <w:tab/>
        <w:t>Reflection</w:t>
      </w:r>
    </w:p>
    <w:p w:rsidR="00966A93" w:rsidRPr="007241E5" w:rsidRDefault="00966A93" w:rsidP="00CA65A5">
      <w:pPr>
        <w:tabs>
          <w:tab w:val="right" w:pos="8460"/>
        </w:tabs>
        <w:jc w:val="center"/>
      </w:pPr>
      <w:r>
        <w:br w:type="column"/>
      </w:r>
      <w:r w:rsidRPr="007241E5">
        <w:t>Nepal College of Information Technology</w:t>
      </w:r>
    </w:p>
    <w:p w:rsidR="00966A93" w:rsidRPr="007241E5" w:rsidRDefault="00966A93" w:rsidP="00CA65A5">
      <w:pPr>
        <w:tabs>
          <w:tab w:val="right" w:pos="8460"/>
        </w:tabs>
        <w:jc w:val="center"/>
        <w:rPr>
          <w:b/>
          <w:bCs/>
        </w:rPr>
      </w:pPr>
      <w:r w:rsidRPr="007241E5">
        <w:rPr>
          <w:b/>
          <w:bCs/>
        </w:rPr>
        <w:t>Unit Test</w:t>
      </w:r>
    </w:p>
    <w:p w:rsidR="00966A93" w:rsidRPr="007241E5" w:rsidRDefault="00966A93" w:rsidP="00CA65A5">
      <w:pPr>
        <w:tabs>
          <w:tab w:val="right" w:pos="8460"/>
        </w:tabs>
        <w:jc w:val="center"/>
      </w:pPr>
      <w:r>
        <w:t>Fall 2012</w:t>
      </w:r>
    </w:p>
    <w:p w:rsidR="00966A93" w:rsidRPr="007241E5" w:rsidRDefault="00966A93" w:rsidP="00CA65A5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</w:pPr>
      <w:r>
        <w:t>Program</w:t>
      </w:r>
      <w:r>
        <w:tab/>
        <w:t>:</w:t>
      </w:r>
      <w:r>
        <w:tab/>
        <w:t>BE IT</w:t>
      </w:r>
      <w:r w:rsidRPr="007241E5">
        <w:tab/>
        <w:t>Time</w:t>
      </w:r>
      <w:r w:rsidRPr="007241E5">
        <w:tab/>
        <w:t>:</w:t>
      </w:r>
      <w:r w:rsidRPr="007241E5">
        <w:tab/>
        <w:t>2 hrs</w:t>
      </w:r>
    </w:p>
    <w:p w:rsidR="00966A93" w:rsidRPr="007241E5" w:rsidRDefault="00966A93" w:rsidP="00CA65A5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</w:pPr>
      <w:r w:rsidRPr="007241E5">
        <w:t>Semester</w:t>
      </w:r>
      <w:r w:rsidRPr="007241E5">
        <w:tab/>
        <w:t>:</w:t>
      </w:r>
      <w:r w:rsidRPr="007241E5">
        <w:tab/>
        <w:t>(</w:t>
      </w:r>
      <w:r>
        <w:t>II</w:t>
      </w:r>
      <w:r w:rsidRPr="007241E5">
        <w:t>I)</w:t>
      </w:r>
      <w:r w:rsidRPr="007241E5">
        <w:tab/>
        <w:t>FM</w:t>
      </w:r>
      <w:r w:rsidRPr="007241E5">
        <w:tab/>
        <w:t>:</w:t>
      </w:r>
      <w:r w:rsidRPr="007241E5">
        <w:tab/>
      </w:r>
      <w:r>
        <w:t>6</w:t>
      </w:r>
      <w:r w:rsidRPr="007241E5">
        <w:t>0</w:t>
      </w:r>
    </w:p>
    <w:p w:rsidR="00966A93" w:rsidRPr="007241E5" w:rsidRDefault="00966A93" w:rsidP="00CA65A5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4"/>
          <w:szCs w:val="24"/>
        </w:rPr>
      </w:pPr>
      <w:r w:rsidRPr="007241E5">
        <w:rPr>
          <w:sz w:val="24"/>
          <w:szCs w:val="24"/>
        </w:rPr>
        <w:t>Subject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</w:r>
      <w:r>
        <w:rPr>
          <w:sz w:val="24"/>
          <w:szCs w:val="24"/>
        </w:rPr>
        <w:t>Programming in Java</w:t>
      </w:r>
      <w:r>
        <w:rPr>
          <w:sz w:val="24"/>
          <w:szCs w:val="24"/>
        </w:rPr>
        <w:tab/>
        <w:t>PM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30</w:t>
      </w:r>
    </w:p>
    <w:p w:rsidR="00966A93" w:rsidRPr="007241E5" w:rsidRDefault="00966A93" w:rsidP="00CA65A5">
      <w:pPr>
        <w:pStyle w:val="BodyTextIndent"/>
        <w:tabs>
          <w:tab w:val="left" w:pos="1080"/>
          <w:tab w:val="left" w:pos="4860"/>
        </w:tabs>
        <w:ind w:left="0"/>
        <w:rPr>
          <w:sz w:val="24"/>
          <w:szCs w:val="24"/>
        </w:rPr>
      </w:pPr>
    </w:p>
    <w:p w:rsidR="00966A93" w:rsidRPr="007241E5" w:rsidRDefault="00966A93" w:rsidP="00CA65A5">
      <w:pPr>
        <w:widowControl/>
        <w:numPr>
          <w:ilvl w:val="0"/>
          <w:numId w:val="10"/>
        </w:numPr>
        <w:kinsoku/>
        <w:rPr>
          <w:i/>
          <w:iCs/>
        </w:rPr>
      </w:pPr>
      <w:r w:rsidRPr="007241E5">
        <w:rPr>
          <w:i/>
          <w:iCs/>
        </w:rPr>
        <w:t>Candidates are requested to give their answer as far as practicable in their own words.</w:t>
      </w:r>
    </w:p>
    <w:p w:rsidR="00966A93" w:rsidRPr="007241E5" w:rsidRDefault="00966A93" w:rsidP="00CA65A5">
      <w:pPr>
        <w:widowControl/>
        <w:numPr>
          <w:ilvl w:val="0"/>
          <w:numId w:val="10"/>
        </w:numPr>
        <w:kinsoku/>
        <w:rPr>
          <w:i/>
          <w:iCs/>
        </w:rPr>
      </w:pPr>
      <w:r w:rsidRPr="007241E5">
        <w:rPr>
          <w:i/>
          <w:iCs/>
        </w:rPr>
        <w:t>The figure in the margin indicates the full marks</w:t>
      </w:r>
    </w:p>
    <w:p w:rsidR="00966A93" w:rsidRDefault="00966A93" w:rsidP="00CA65A5">
      <w:pPr>
        <w:widowControl/>
        <w:numPr>
          <w:ilvl w:val="0"/>
          <w:numId w:val="10"/>
        </w:numPr>
        <w:kinsoku/>
        <w:rPr>
          <w:b/>
          <w:bCs/>
          <w:i/>
          <w:iCs/>
        </w:rPr>
      </w:pPr>
      <w:r w:rsidRPr="007241E5">
        <w:rPr>
          <w:b/>
          <w:bCs/>
          <w:i/>
          <w:iCs/>
        </w:rPr>
        <w:t xml:space="preserve">Attempt </w:t>
      </w:r>
      <w:r w:rsidRPr="007241E5">
        <w:rPr>
          <w:b/>
          <w:bCs/>
          <w:i/>
          <w:iCs/>
          <w:u w:val="single"/>
        </w:rPr>
        <w:t>ALL</w:t>
      </w:r>
      <w:r w:rsidRPr="007241E5">
        <w:rPr>
          <w:b/>
          <w:bCs/>
          <w:i/>
          <w:iCs/>
        </w:rPr>
        <w:t xml:space="preserve"> question</w:t>
      </w:r>
    </w:p>
    <w:p w:rsidR="00966A93" w:rsidRDefault="00966A93" w:rsidP="00CA65A5">
      <w:pPr>
        <w:widowControl/>
        <w:kinsoku/>
        <w:spacing w:after="200" w:line="276" w:lineRule="auto"/>
      </w:pPr>
    </w:p>
    <w:p w:rsidR="00966A93" w:rsidRDefault="00966A93" w:rsidP="00CA65A5">
      <w:pPr>
        <w:pStyle w:val="ListParagraph"/>
        <w:widowControl/>
        <w:tabs>
          <w:tab w:val="left" w:pos="540"/>
          <w:tab w:val="left" w:pos="1080"/>
        </w:tabs>
        <w:kinsoku/>
        <w:spacing w:after="200" w:line="276" w:lineRule="auto"/>
        <w:ind w:left="1080" w:hanging="1080"/>
        <w:jc w:val="both"/>
      </w:pPr>
      <w:r>
        <w:t>1.</w:t>
      </w:r>
      <w:r>
        <w:tab/>
      </w:r>
      <w:r>
        <w:tab/>
        <w:t>Write about the history of Java Programming. What are the benefits of Java? [10]</w:t>
      </w:r>
    </w:p>
    <w:p w:rsidR="00966A93" w:rsidRDefault="00966A93" w:rsidP="00CA65A5">
      <w:pPr>
        <w:pStyle w:val="ListParagraph"/>
        <w:widowControl/>
        <w:tabs>
          <w:tab w:val="left" w:pos="540"/>
          <w:tab w:val="left" w:pos="1080"/>
        </w:tabs>
        <w:kinsoku/>
        <w:spacing w:after="200" w:line="276" w:lineRule="auto"/>
        <w:ind w:left="1080" w:hanging="1080"/>
        <w:jc w:val="both"/>
      </w:pPr>
    </w:p>
    <w:p w:rsidR="00966A93" w:rsidRDefault="00966A93" w:rsidP="00CA65A5">
      <w:pPr>
        <w:pStyle w:val="ListParagraph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>2.</w:t>
      </w:r>
      <w:r>
        <w:tab/>
      </w:r>
      <w:r>
        <w:tab/>
        <w:t>Do you think Java is better than C/C++? Justify your answer?? [10]</w:t>
      </w:r>
    </w:p>
    <w:p w:rsidR="00966A93" w:rsidRDefault="00966A93" w:rsidP="00CA65A5">
      <w:pPr>
        <w:pStyle w:val="ListParagraph"/>
        <w:widowControl/>
        <w:tabs>
          <w:tab w:val="left" w:pos="540"/>
          <w:tab w:val="left" w:pos="1080"/>
        </w:tabs>
        <w:kinsoku/>
        <w:ind w:left="1080" w:hanging="1080"/>
        <w:jc w:val="both"/>
      </w:pP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>3.</w:t>
      </w:r>
      <w:r>
        <w:tab/>
      </w:r>
      <w:r>
        <w:tab/>
        <w:t>What are the features of Object Oriented Programming Language? How Java achieves reusability of Existing Classes? [10]</w:t>
      </w:r>
    </w:p>
    <w:p w:rsidR="00966A93" w:rsidRDefault="00966A93" w:rsidP="00CA65A5">
      <w:pPr>
        <w:pStyle w:val="ListParagraph"/>
        <w:tabs>
          <w:tab w:val="left" w:pos="540"/>
          <w:tab w:val="left" w:pos="1080"/>
        </w:tabs>
        <w:ind w:left="1080" w:hanging="1080"/>
      </w:pP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>4.</w:t>
      </w:r>
      <w:r>
        <w:tab/>
      </w:r>
      <w:r>
        <w:tab/>
        <w:t>Write a program in Java to read the necessary inputs from console and calculate the compound interest. [10]</w:t>
      </w: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>5.</w:t>
      </w:r>
      <w:r>
        <w:tab/>
      </w:r>
      <w:r>
        <w:tab/>
        <w:t>What is a package? How can you create packages in Java? How does the concept of packages differ with inheritance? [10]</w:t>
      </w: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>6.</w:t>
      </w:r>
      <w:r>
        <w:tab/>
      </w:r>
      <w:r>
        <w:tab/>
        <w:t>Explain about: [10]</w:t>
      </w: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ab/>
        <w:t>a)</w:t>
      </w:r>
      <w:r>
        <w:tab/>
        <w:t xml:space="preserve">Static Members </w:t>
      </w: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ab/>
        <w:t>b)</w:t>
      </w:r>
      <w:r>
        <w:tab/>
        <w:t xml:space="preserve">Abstract Classes </w:t>
      </w: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ab/>
        <w:t>c)</w:t>
      </w:r>
      <w:r>
        <w:tab/>
        <w:t>Wrapper Classes</w:t>
      </w: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  <w:r>
        <w:tab/>
        <w:t>d)</w:t>
      </w:r>
      <w:r>
        <w:tab/>
        <w:t>Reflection</w:t>
      </w:r>
    </w:p>
    <w:p w:rsidR="00966A93" w:rsidRDefault="00966A93" w:rsidP="00CA65A5">
      <w:pPr>
        <w:pStyle w:val="NoSpacing"/>
        <w:widowControl/>
        <w:tabs>
          <w:tab w:val="left" w:pos="540"/>
          <w:tab w:val="left" w:pos="1080"/>
        </w:tabs>
        <w:kinsoku/>
        <w:ind w:left="1080" w:hanging="1080"/>
        <w:jc w:val="both"/>
      </w:pPr>
    </w:p>
    <w:sectPr w:rsidR="00966A93" w:rsidSect="00CA65A5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6153"/>
    <w:multiLevelType w:val="multilevel"/>
    <w:tmpl w:val="02B8B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843AFC"/>
    <w:multiLevelType w:val="hybridMultilevel"/>
    <w:tmpl w:val="BB6A6EA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7E005DEC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7DE39D4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0A6C4E"/>
    <w:multiLevelType w:val="multilevel"/>
    <w:tmpl w:val="02B8B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7B1DF3"/>
    <w:multiLevelType w:val="multilevel"/>
    <w:tmpl w:val="02B8B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297EB1"/>
    <w:multiLevelType w:val="multilevel"/>
    <w:tmpl w:val="02B8B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1C597A"/>
    <w:multiLevelType w:val="multilevel"/>
    <w:tmpl w:val="02B8B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6E51B0"/>
    <w:multiLevelType w:val="multilevel"/>
    <w:tmpl w:val="02B8B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6035E34"/>
    <w:multiLevelType w:val="hybridMultilevel"/>
    <w:tmpl w:val="02B8BF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F60BAE"/>
    <w:multiLevelType w:val="multilevel"/>
    <w:tmpl w:val="02B8B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28BC"/>
    <w:rsid w:val="00170F02"/>
    <w:rsid w:val="0017563B"/>
    <w:rsid w:val="003029F1"/>
    <w:rsid w:val="004841DA"/>
    <w:rsid w:val="00596051"/>
    <w:rsid w:val="006E28BC"/>
    <w:rsid w:val="007123D4"/>
    <w:rsid w:val="007241E5"/>
    <w:rsid w:val="007665D8"/>
    <w:rsid w:val="00842CE2"/>
    <w:rsid w:val="009474B8"/>
    <w:rsid w:val="00966A93"/>
    <w:rsid w:val="009A0CFB"/>
    <w:rsid w:val="00B45F26"/>
    <w:rsid w:val="00B7738D"/>
    <w:rsid w:val="00B96D69"/>
    <w:rsid w:val="00C21CF8"/>
    <w:rsid w:val="00CA65A5"/>
    <w:rsid w:val="00CE56ED"/>
    <w:rsid w:val="00DA1E7A"/>
    <w:rsid w:val="00DD412B"/>
    <w:rsid w:val="00ED17F6"/>
    <w:rsid w:val="00F64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CF8"/>
    <w:pPr>
      <w:widowControl w:val="0"/>
      <w:kinsoku w:val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1CF8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29"/>
      <w:szCs w:val="29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1CF8"/>
    <w:rPr>
      <w:rFonts w:ascii="Cambria" w:hAnsi="Cambria" w:cs="Cambria"/>
      <w:b/>
      <w:bCs/>
      <w:kern w:val="32"/>
      <w:sz w:val="29"/>
      <w:szCs w:val="29"/>
    </w:rPr>
  </w:style>
  <w:style w:type="paragraph" w:styleId="NoSpacing">
    <w:name w:val="No Spacing"/>
    <w:uiPriority w:val="99"/>
    <w:qFormat/>
    <w:rsid w:val="00C21CF8"/>
    <w:pPr>
      <w:widowControl w:val="0"/>
      <w:kinsoku w:val="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C21CF8"/>
    <w:pPr>
      <w:ind w:left="720"/>
    </w:pPr>
  </w:style>
  <w:style w:type="paragraph" w:styleId="BodyTextIndent">
    <w:name w:val="Body Text Indent"/>
    <w:basedOn w:val="Normal"/>
    <w:link w:val="BodyTextIndentChar1"/>
    <w:uiPriority w:val="99"/>
    <w:rsid w:val="00CA65A5"/>
    <w:pPr>
      <w:widowControl/>
      <w:kinsoku/>
      <w:ind w:left="360"/>
      <w:jc w:val="both"/>
    </w:pPr>
    <w:rPr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0C1A"/>
    <w:rPr>
      <w:rFonts w:ascii="Times New Roman" w:hAnsi="Times New Roman" w:cs="Times New Roman"/>
      <w:sz w:val="24"/>
      <w:szCs w:val="24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CA65A5"/>
    <w:rPr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1</Pages>
  <Words>278</Words>
  <Characters>1590</Characters>
  <Application>Microsoft Office Outlook</Application>
  <DocSecurity>0</DocSecurity>
  <Lines>0</Lines>
  <Paragraphs>0</Paragraphs>
  <ScaleCrop>false</ScaleCrop>
  <Company>ncit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lalu</dc:creator>
  <cp:keywords/>
  <dc:description/>
  <cp:lastModifiedBy>binod</cp:lastModifiedBy>
  <cp:revision>12</cp:revision>
  <dcterms:created xsi:type="dcterms:W3CDTF">2012-02-08T13:12:00Z</dcterms:created>
  <dcterms:modified xsi:type="dcterms:W3CDTF">2012-02-08T17:34:00Z</dcterms:modified>
</cp:coreProperties>
</file>