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442" w:rsidRDefault="002C0DFE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 Narrow" w:hAnsi="Arial Narrow"/>
              <w:caps/>
              <w:spacing w:val="20"/>
              <w:sz w:val="22"/>
            </w:rPr>
            <w:t>nepal</w:t>
          </w:r>
        </w:smartTag>
      </w:smartTag>
      <w:r>
        <w:rPr>
          <w:rFonts w:ascii="Arial Narrow" w:hAnsi="Arial Narrow"/>
          <w:caps/>
          <w:spacing w:val="20"/>
          <w:sz w:val="22"/>
        </w:rPr>
        <w:t xml:space="preserve"> colege of information technology</w:t>
      </w:r>
    </w:p>
    <w:p w:rsidR="007D0442" w:rsidRDefault="002C0DFE">
      <w:pPr>
        <w:pStyle w:val="Title"/>
        <w:rPr>
          <w:sz w:val="12"/>
        </w:rPr>
      </w:pPr>
      <w:r>
        <w:rPr>
          <w:sz w:val="12"/>
        </w:rPr>
        <w:t>Assessment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7D04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7D0442" w:rsidRDefault="007D0442">
            <w:pPr>
              <w:rPr>
                <w:sz w:val="22"/>
              </w:rPr>
            </w:pPr>
            <w:r>
              <w:rPr>
                <w:sz w:val="22"/>
              </w:rPr>
              <w:t>Level:  Bachelor</w:t>
            </w:r>
          </w:p>
        </w:tc>
        <w:tc>
          <w:tcPr>
            <w:tcW w:w="2258" w:type="dxa"/>
          </w:tcPr>
          <w:p w:rsidR="007D0442" w:rsidRDefault="0052540C">
            <w:pPr>
              <w:rPr>
                <w:sz w:val="22"/>
              </w:rPr>
            </w:pPr>
            <w:r>
              <w:rPr>
                <w:sz w:val="22"/>
              </w:rPr>
              <w:t>Semester – Spring</w:t>
            </w:r>
          </w:p>
        </w:tc>
        <w:tc>
          <w:tcPr>
            <w:tcW w:w="1859" w:type="dxa"/>
          </w:tcPr>
          <w:p w:rsidR="007D0442" w:rsidRDefault="00FE6C3F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2C0DFE">
              <w:rPr>
                <w:sz w:val="22"/>
              </w:rPr>
              <w:t>13</w:t>
            </w:r>
          </w:p>
        </w:tc>
      </w:tr>
      <w:tr w:rsidR="007D04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7D0442" w:rsidRDefault="007D0442">
            <w:pPr>
              <w:rPr>
                <w:sz w:val="22"/>
              </w:rPr>
            </w:pPr>
            <w:r>
              <w:rPr>
                <w:sz w:val="22"/>
              </w:rPr>
              <w:t xml:space="preserve">Programme: </w:t>
            </w:r>
            <w:r w:rsidR="002C679C">
              <w:rPr>
                <w:sz w:val="22"/>
              </w:rPr>
              <w:t>BE</w:t>
            </w:r>
          </w:p>
        </w:tc>
        <w:tc>
          <w:tcPr>
            <w:tcW w:w="1859" w:type="dxa"/>
          </w:tcPr>
          <w:p w:rsidR="007D0442" w:rsidRDefault="007D0442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2C67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2C679C" w:rsidRDefault="002C679C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2C679C" w:rsidRDefault="002C679C">
            <w:pPr>
              <w:rPr>
                <w:sz w:val="22"/>
              </w:rPr>
            </w:pPr>
            <w:r>
              <w:rPr>
                <w:sz w:val="22"/>
              </w:rPr>
              <w:t>Pass Marks : 45</w:t>
            </w:r>
          </w:p>
        </w:tc>
      </w:tr>
      <w:tr w:rsidR="007D04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7D0442" w:rsidRDefault="007D0442">
            <w:pPr>
              <w:rPr>
                <w:sz w:val="22"/>
              </w:rPr>
            </w:pPr>
            <w:r>
              <w:rPr>
                <w:sz w:val="22"/>
              </w:rPr>
              <w:t xml:space="preserve">Course: </w:t>
            </w:r>
            <w:r w:rsidR="002C679C">
              <w:rPr>
                <w:sz w:val="22"/>
              </w:rPr>
              <w:t>Network Theory</w:t>
            </w:r>
          </w:p>
        </w:tc>
        <w:tc>
          <w:tcPr>
            <w:tcW w:w="1859" w:type="dxa"/>
          </w:tcPr>
          <w:p w:rsidR="007D0442" w:rsidRDefault="007D0442">
            <w:pPr>
              <w:rPr>
                <w:sz w:val="22"/>
              </w:rPr>
            </w:pPr>
            <w:r>
              <w:rPr>
                <w:sz w:val="22"/>
              </w:rPr>
              <w:t>Time         : 3hrs.</w:t>
            </w:r>
          </w:p>
        </w:tc>
      </w:tr>
    </w:tbl>
    <w:p w:rsidR="007D0442" w:rsidRDefault="007D0442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7D04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7D0442" w:rsidRDefault="007D0442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7D04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7D0442" w:rsidRDefault="007D0442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7D04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7D0442" w:rsidRDefault="007D0442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 all the questions.</w:t>
            </w:r>
          </w:p>
        </w:tc>
      </w:tr>
    </w:tbl>
    <w:p w:rsidR="007D0442" w:rsidRDefault="007D0442">
      <w:pPr>
        <w:rPr>
          <w:sz w:val="10"/>
        </w:rPr>
      </w:pPr>
    </w:p>
    <w:tbl>
      <w:tblPr>
        <w:tblW w:w="7659" w:type="dxa"/>
        <w:jc w:val="center"/>
        <w:tblLayout w:type="fixed"/>
        <w:tblLook w:val="0000"/>
      </w:tblPr>
      <w:tblGrid>
        <w:gridCol w:w="300"/>
        <w:gridCol w:w="6789"/>
        <w:gridCol w:w="570"/>
      </w:tblGrid>
      <w:tr w:rsidR="007D0442" w:rsidRPr="0094539E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7D0442" w:rsidRPr="0094539E" w:rsidRDefault="007D0442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FC3E93" w:rsidRPr="0094539E" w:rsidRDefault="00FC3E93" w:rsidP="00FC3E93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In the given circuit, switch opens at t=0.</w:t>
            </w:r>
            <w:r w:rsidRPr="0094539E">
              <w:rPr>
                <w:sz w:val="22"/>
                <w:szCs w:val="22"/>
              </w:rPr>
              <w:tab/>
            </w:r>
            <w:r w:rsidRPr="0094539E">
              <w:rPr>
                <w:sz w:val="22"/>
                <w:szCs w:val="22"/>
              </w:rPr>
              <w:tab/>
            </w:r>
            <w:r w:rsidRPr="0094539E">
              <w:rPr>
                <w:sz w:val="22"/>
                <w:szCs w:val="22"/>
              </w:rPr>
              <w:tab/>
            </w:r>
            <w:r w:rsidRPr="0094539E">
              <w:rPr>
                <w:sz w:val="22"/>
                <w:szCs w:val="22"/>
              </w:rPr>
              <w:tab/>
            </w:r>
            <w:r w:rsidRPr="0094539E">
              <w:rPr>
                <w:sz w:val="22"/>
                <w:szCs w:val="22"/>
              </w:rPr>
              <w:tab/>
            </w:r>
            <w:r w:rsidRPr="0094539E">
              <w:rPr>
                <w:sz w:val="22"/>
                <w:szCs w:val="22"/>
              </w:rPr>
              <w:tab/>
            </w:r>
          </w:p>
          <w:p w:rsidR="00FC3E93" w:rsidRPr="0094539E" w:rsidRDefault="00FB5865" w:rsidP="00FC3E93">
            <w:pPr>
              <w:ind w:left="36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2800350" cy="13335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3E93" w:rsidRPr="0094539E" w:rsidRDefault="00FC3E93" w:rsidP="00FC3E93">
            <w:pPr>
              <w:numPr>
                <w:ilvl w:val="0"/>
                <w:numId w:val="7"/>
              </w:numPr>
              <w:ind w:firstLine="0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Find differential equation of i(t) for t&gt;0.</w:t>
            </w:r>
          </w:p>
          <w:p w:rsidR="00FC3E93" w:rsidRPr="0094539E" w:rsidRDefault="00FC3E93" w:rsidP="00FC3E93">
            <w:pPr>
              <w:numPr>
                <w:ilvl w:val="0"/>
                <w:numId w:val="7"/>
              </w:numPr>
              <w:ind w:firstLine="0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Find i(0</w:t>
            </w:r>
            <w:r w:rsidRPr="0094539E">
              <w:rPr>
                <w:sz w:val="22"/>
                <w:szCs w:val="22"/>
                <w:vertAlign w:val="superscript"/>
              </w:rPr>
              <w:t>+</w:t>
            </w:r>
            <w:r w:rsidRPr="0094539E">
              <w:rPr>
                <w:sz w:val="22"/>
                <w:szCs w:val="22"/>
              </w:rPr>
              <w:t>) and di/dt(0</w:t>
            </w:r>
            <w:r w:rsidRPr="0094539E">
              <w:rPr>
                <w:sz w:val="22"/>
                <w:szCs w:val="22"/>
                <w:vertAlign w:val="superscript"/>
              </w:rPr>
              <w:t>+</w:t>
            </w:r>
            <w:r w:rsidRPr="0094539E">
              <w:rPr>
                <w:sz w:val="22"/>
                <w:szCs w:val="22"/>
              </w:rPr>
              <w:t>)</w:t>
            </w:r>
          </w:p>
          <w:p w:rsidR="0081228B" w:rsidRPr="0094539E" w:rsidRDefault="00FC3E93" w:rsidP="00FC3E93">
            <w:pPr>
              <w:numPr>
                <w:ilvl w:val="0"/>
                <w:numId w:val="7"/>
              </w:numPr>
              <w:ind w:firstLine="0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Solve i(t) for V=12 V,R=4Ω,c=1/3F and L=1 H.</w:t>
            </w:r>
          </w:p>
          <w:p w:rsidR="00FC3E93" w:rsidRPr="0094539E" w:rsidRDefault="00FC3E93" w:rsidP="00FC3E93">
            <w:pPr>
              <w:ind w:left="720"/>
              <w:rPr>
                <w:sz w:val="22"/>
                <w:szCs w:val="22"/>
              </w:rPr>
            </w:pPr>
          </w:p>
          <w:p w:rsidR="00FC3E93" w:rsidRPr="0094539E" w:rsidRDefault="00FC3E93" w:rsidP="006B3364">
            <w:pPr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Find the total response v</w:t>
            </w:r>
            <w:r w:rsidRPr="0094539E">
              <w:rPr>
                <w:sz w:val="22"/>
                <w:szCs w:val="22"/>
                <w:vertAlign w:val="subscript"/>
              </w:rPr>
              <w:t>c</w:t>
            </w:r>
            <w:r w:rsidRPr="0094539E">
              <w:rPr>
                <w:sz w:val="22"/>
                <w:szCs w:val="22"/>
              </w:rPr>
              <w:t>(t) for the voltage across the capacitor in circuit given below using classical method. The switch S is closed at t=0.</w:t>
            </w:r>
            <w:r w:rsidRPr="0094539E">
              <w:rPr>
                <w:sz w:val="22"/>
                <w:szCs w:val="22"/>
              </w:rPr>
              <w:tab/>
            </w:r>
            <w:r w:rsidRPr="0094539E">
              <w:rPr>
                <w:sz w:val="22"/>
                <w:szCs w:val="22"/>
              </w:rPr>
              <w:tab/>
            </w:r>
            <w:r w:rsidRPr="0094539E">
              <w:rPr>
                <w:sz w:val="22"/>
                <w:szCs w:val="22"/>
              </w:rPr>
              <w:tab/>
            </w:r>
          </w:p>
          <w:p w:rsidR="00FC3E93" w:rsidRPr="0094539E" w:rsidRDefault="00FC3E93" w:rsidP="00FC3E93">
            <w:pPr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ab/>
            </w:r>
            <w:r w:rsidR="00FB5865">
              <w:rPr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2800350" cy="114300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" w:type="dxa"/>
          </w:tcPr>
          <w:p w:rsidR="006B3364" w:rsidRPr="0094539E" w:rsidRDefault="006B3364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8</w:t>
            </w:r>
          </w:p>
          <w:p w:rsidR="006B3364" w:rsidRPr="0094539E" w:rsidRDefault="006B3364" w:rsidP="006B3364">
            <w:pPr>
              <w:rPr>
                <w:sz w:val="22"/>
                <w:szCs w:val="22"/>
              </w:rPr>
            </w:pPr>
          </w:p>
          <w:p w:rsidR="006B3364" w:rsidRPr="0094539E" w:rsidRDefault="006B3364" w:rsidP="006B3364">
            <w:pPr>
              <w:rPr>
                <w:sz w:val="22"/>
                <w:szCs w:val="22"/>
              </w:rPr>
            </w:pPr>
          </w:p>
          <w:p w:rsidR="006B3364" w:rsidRPr="0094539E" w:rsidRDefault="006B3364" w:rsidP="006B3364">
            <w:pPr>
              <w:rPr>
                <w:sz w:val="22"/>
                <w:szCs w:val="22"/>
              </w:rPr>
            </w:pPr>
          </w:p>
          <w:p w:rsidR="006B3364" w:rsidRPr="0094539E" w:rsidRDefault="006B3364" w:rsidP="006B3364">
            <w:pPr>
              <w:rPr>
                <w:sz w:val="22"/>
                <w:szCs w:val="22"/>
              </w:rPr>
            </w:pPr>
          </w:p>
          <w:p w:rsidR="006B3364" w:rsidRPr="0094539E" w:rsidRDefault="006B3364" w:rsidP="006B3364">
            <w:pPr>
              <w:rPr>
                <w:sz w:val="22"/>
                <w:szCs w:val="22"/>
              </w:rPr>
            </w:pPr>
          </w:p>
          <w:p w:rsidR="006B3364" w:rsidRPr="0094539E" w:rsidRDefault="006B3364" w:rsidP="006B3364">
            <w:pPr>
              <w:rPr>
                <w:sz w:val="22"/>
                <w:szCs w:val="22"/>
              </w:rPr>
            </w:pPr>
          </w:p>
          <w:p w:rsidR="006B3364" w:rsidRPr="0094539E" w:rsidRDefault="006B3364" w:rsidP="006B3364">
            <w:pPr>
              <w:rPr>
                <w:sz w:val="22"/>
                <w:szCs w:val="22"/>
              </w:rPr>
            </w:pPr>
          </w:p>
          <w:p w:rsidR="006B3364" w:rsidRPr="0094539E" w:rsidRDefault="006B3364" w:rsidP="006B3364">
            <w:pPr>
              <w:rPr>
                <w:sz w:val="22"/>
                <w:szCs w:val="22"/>
              </w:rPr>
            </w:pPr>
          </w:p>
          <w:p w:rsidR="006B3364" w:rsidRPr="0094539E" w:rsidRDefault="006B3364" w:rsidP="006B3364">
            <w:pPr>
              <w:rPr>
                <w:sz w:val="22"/>
                <w:szCs w:val="22"/>
              </w:rPr>
            </w:pPr>
          </w:p>
          <w:p w:rsidR="006B3364" w:rsidRPr="0094539E" w:rsidRDefault="006B3364" w:rsidP="006B3364">
            <w:pPr>
              <w:rPr>
                <w:sz w:val="22"/>
                <w:szCs w:val="22"/>
              </w:rPr>
            </w:pPr>
          </w:p>
          <w:p w:rsidR="006B3364" w:rsidRPr="0094539E" w:rsidRDefault="006B3364" w:rsidP="006B3364">
            <w:pPr>
              <w:rPr>
                <w:sz w:val="22"/>
                <w:szCs w:val="22"/>
              </w:rPr>
            </w:pPr>
          </w:p>
          <w:p w:rsidR="006B3364" w:rsidRPr="0094539E" w:rsidRDefault="006B3364" w:rsidP="006B3364">
            <w:pPr>
              <w:rPr>
                <w:sz w:val="22"/>
                <w:szCs w:val="22"/>
              </w:rPr>
            </w:pPr>
          </w:p>
          <w:p w:rsidR="006B3364" w:rsidRPr="0094539E" w:rsidRDefault="006B3364" w:rsidP="006B3364">
            <w:pPr>
              <w:rPr>
                <w:sz w:val="22"/>
                <w:szCs w:val="22"/>
              </w:rPr>
            </w:pPr>
          </w:p>
          <w:p w:rsidR="0081228B" w:rsidRPr="0094539E" w:rsidRDefault="006B3364" w:rsidP="006B3364">
            <w:pPr>
              <w:jc w:val="center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7</w:t>
            </w:r>
          </w:p>
        </w:tc>
      </w:tr>
      <w:tr w:rsidR="00AF013F" w:rsidRPr="0094539E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AF013F" w:rsidRPr="0094539E" w:rsidRDefault="00AF013F" w:rsidP="00FF3F97">
            <w:pPr>
              <w:numPr>
                <w:ilvl w:val="0"/>
                <w:numId w:val="1"/>
              </w:numPr>
              <w:spacing w:before="60" w:after="60"/>
              <w:ind w:right="-113"/>
              <w:jc w:val="both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AF013F" w:rsidRPr="0094539E" w:rsidRDefault="00FF3F97" w:rsidP="00FF3F97">
            <w:pPr>
              <w:numPr>
                <w:ilvl w:val="0"/>
                <w:numId w:val="9"/>
              </w:numPr>
              <w:jc w:val="both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 xml:space="preserve">A dc current of 5A is suddenly connected to a parallel RLC network at t=0. Obtain the particular </w:t>
            </w:r>
            <w:r w:rsidRPr="0094539E">
              <w:rPr>
                <w:sz w:val="22"/>
                <w:szCs w:val="22"/>
              </w:rPr>
              <w:tab/>
              <w:t xml:space="preserve">solution for voltage v(t) across the circuit elements. Given that R=1/5Ω, L=0.1H and C=4F. </w:t>
            </w:r>
            <w:r w:rsidRPr="0094539E">
              <w:rPr>
                <w:sz w:val="22"/>
                <w:szCs w:val="22"/>
              </w:rPr>
              <w:tab/>
              <w:t>Assume zero initial charge across capacitor and zero initial current through inductor.</w:t>
            </w:r>
          </w:p>
          <w:p w:rsidR="00FF3F97" w:rsidRPr="0094539E" w:rsidRDefault="00FF3F97" w:rsidP="00FF3F97">
            <w:pPr>
              <w:numPr>
                <w:ilvl w:val="0"/>
                <w:numId w:val="9"/>
              </w:numPr>
              <w:jc w:val="both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 xml:space="preserve">An R-L circuit is connected to an ac voltage e=100sin (500t+30) </w:t>
            </w:r>
            <w:r w:rsidRPr="0094539E">
              <w:rPr>
                <w:sz w:val="22"/>
                <w:szCs w:val="22"/>
              </w:rPr>
              <w:lastRenderedPageBreak/>
              <w:t>volts at t =0.If R= 5 Ω and L=0.01 H,find the equation for the current using classical method.</w:t>
            </w:r>
          </w:p>
        </w:tc>
        <w:tc>
          <w:tcPr>
            <w:tcW w:w="570" w:type="dxa"/>
          </w:tcPr>
          <w:p w:rsidR="00FF3F97" w:rsidRPr="0094539E" w:rsidRDefault="00FF3F97" w:rsidP="00FF3F9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lastRenderedPageBreak/>
              <w:t>8</w:t>
            </w:r>
          </w:p>
          <w:p w:rsidR="00FF3F97" w:rsidRPr="0094539E" w:rsidRDefault="00FF3F97" w:rsidP="00FF3F97">
            <w:pPr>
              <w:rPr>
                <w:sz w:val="22"/>
                <w:szCs w:val="22"/>
              </w:rPr>
            </w:pPr>
          </w:p>
          <w:p w:rsidR="00FF3F97" w:rsidRPr="0094539E" w:rsidRDefault="00FF3F97" w:rsidP="00FF3F97">
            <w:pPr>
              <w:rPr>
                <w:sz w:val="22"/>
                <w:szCs w:val="22"/>
              </w:rPr>
            </w:pPr>
          </w:p>
          <w:p w:rsidR="00FF3F97" w:rsidRPr="0094539E" w:rsidRDefault="00FF3F97" w:rsidP="00FF3F97">
            <w:pPr>
              <w:rPr>
                <w:sz w:val="22"/>
                <w:szCs w:val="22"/>
              </w:rPr>
            </w:pPr>
          </w:p>
          <w:p w:rsidR="00AF013F" w:rsidRPr="0094539E" w:rsidRDefault="00FF3F97" w:rsidP="00FF3F97">
            <w:pPr>
              <w:jc w:val="center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7</w:t>
            </w:r>
          </w:p>
        </w:tc>
      </w:tr>
      <w:tr w:rsidR="00AC18D8" w:rsidRPr="0094539E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AC18D8" w:rsidRPr="0094539E" w:rsidRDefault="00AC18D8" w:rsidP="00AC18D8">
            <w:pPr>
              <w:numPr>
                <w:ilvl w:val="0"/>
                <w:numId w:val="1"/>
              </w:numPr>
              <w:spacing w:before="60" w:after="60"/>
              <w:ind w:right="-113"/>
              <w:jc w:val="both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AC18D8" w:rsidRPr="0094539E" w:rsidRDefault="00AC18D8" w:rsidP="00AC18D8">
            <w:pPr>
              <w:numPr>
                <w:ilvl w:val="0"/>
                <w:numId w:val="11"/>
              </w:numPr>
              <w:jc w:val="both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 xml:space="preserve">What are the advantages of </w:t>
            </w:r>
            <w:smartTag w:uri="urn:schemas-microsoft-com:office:smarttags" w:element="place">
              <w:r w:rsidRPr="0094539E">
                <w:rPr>
                  <w:sz w:val="22"/>
                  <w:szCs w:val="22"/>
                </w:rPr>
                <w:t>laplace</w:t>
              </w:r>
            </w:smartTag>
            <w:r w:rsidRPr="0094539E">
              <w:rPr>
                <w:sz w:val="22"/>
                <w:szCs w:val="22"/>
              </w:rPr>
              <w:t xml:space="preserve"> transform over classical method? The response v(t) in a series RLC circuit is described by the differential equation</w:t>
            </w:r>
          </w:p>
          <w:p w:rsidR="00AC18D8" w:rsidRPr="0094539E" w:rsidRDefault="00AC18D8" w:rsidP="00AC18D8">
            <w:pPr>
              <w:ind w:left="720"/>
              <w:jc w:val="both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d</w:t>
            </w:r>
            <w:r w:rsidRPr="0094539E">
              <w:rPr>
                <w:sz w:val="22"/>
                <w:szCs w:val="22"/>
                <w:vertAlign w:val="superscript"/>
              </w:rPr>
              <w:t>2</w:t>
            </w:r>
            <w:r w:rsidRPr="0094539E">
              <w:rPr>
                <w:sz w:val="22"/>
                <w:szCs w:val="22"/>
              </w:rPr>
              <w:t>v/dt</w:t>
            </w:r>
            <w:r w:rsidRPr="0094539E">
              <w:rPr>
                <w:sz w:val="22"/>
                <w:szCs w:val="22"/>
                <w:vertAlign w:val="superscript"/>
              </w:rPr>
              <w:t>2</w:t>
            </w:r>
            <w:r w:rsidRPr="0094539E">
              <w:rPr>
                <w:sz w:val="22"/>
                <w:szCs w:val="22"/>
              </w:rPr>
              <w:t>+12 dv/dt+100v=1000</w:t>
            </w:r>
          </w:p>
          <w:p w:rsidR="00AC18D8" w:rsidRPr="0094539E" w:rsidRDefault="00AC18D8" w:rsidP="00AC18D8">
            <w:pPr>
              <w:ind w:left="360"/>
              <w:jc w:val="both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 xml:space="preserve">      the initial conditions are v(0)=0 and dv/dt(0)=0.Find the complete </w:t>
            </w:r>
          </w:p>
          <w:p w:rsidR="00AC18D8" w:rsidRPr="0094539E" w:rsidRDefault="00AC18D8" w:rsidP="00AC18D8">
            <w:pPr>
              <w:ind w:left="360"/>
              <w:jc w:val="both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 xml:space="preserve">      response for v(t) using Laplace Transform method.</w:t>
            </w:r>
          </w:p>
          <w:p w:rsidR="00AC18D8" w:rsidRPr="0094539E" w:rsidRDefault="00AC18D8" w:rsidP="00AC18D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720"/>
                <w:tab w:val="right" w:pos="9270"/>
              </w:tabs>
              <w:spacing w:before="240"/>
              <w:rPr>
                <w:rFonts w:ascii="Times New Roman" w:hAnsi="Times New Roman"/>
              </w:rPr>
            </w:pPr>
            <w:r w:rsidRPr="0094539E">
              <w:rPr>
                <w:rFonts w:ascii="Times New Roman" w:hAnsi="Times New Roman"/>
              </w:rPr>
              <w:t xml:space="preserve">Solve the following equations using the </w:t>
            </w:r>
            <w:smartTag w:uri="urn:schemas-microsoft-com:office:smarttags" w:element="place">
              <w:r w:rsidRPr="0094539E">
                <w:rPr>
                  <w:rFonts w:ascii="Times New Roman" w:hAnsi="Times New Roman"/>
                </w:rPr>
                <w:t>Laplace</w:t>
              </w:r>
            </w:smartTag>
            <w:r w:rsidR="002D2B9D" w:rsidRPr="0094539E">
              <w:rPr>
                <w:rFonts w:ascii="Times New Roman" w:hAnsi="Times New Roman"/>
              </w:rPr>
              <w:t xml:space="preserve"> transformation method:</w:t>
            </w:r>
            <w:r w:rsidRPr="0094539E">
              <w:rPr>
                <w:rFonts w:ascii="Times New Roman" w:hAnsi="Times New Roman"/>
              </w:rPr>
              <w:tab/>
              <w:t xml:space="preserve">[7] </w:t>
            </w:r>
            <w:r w:rsidRPr="0094539E">
              <w:rPr>
                <w:rFonts w:ascii="Times New Roman" w:hAnsi="Times New Roman"/>
              </w:rPr>
              <w:tab/>
              <w:t>[Laplace Transform]</w:t>
            </w:r>
          </w:p>
          <w:p w:rsidR="00AC18D8" w:rsidRPr="0094539E" w:rsidRDefault="00AC18D8" w:rsidP="00AC18D8">
            <w:pPr>
              <w:ind w:left="702"/>
              <w:jc w:val="both"/>
              <w:rPr>
                <w:sz w:val="22"/>
                <w:szCs w:val="22"/>
              </w:rPr>
            </w:pPr>
            <w:r w:rsidRPr="0094539E">
              <w:rPr>
                <w:position w:val="-24"/>
                <w:sz w:val="22"/>
                <w:szCs w:val="22"/>
              </w:rPr>
              <w:object w:dxaOrig="1719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33pt" o:ole="">
                  <v:imagedata r:id="rId9" o:title=""/>
                </v:shape>
                <o:OLEObject Type="Embed" ProgID="Equation.3" ShapeID="_x0000_i1025" DrawAspect="Content" ObjectID="_1527227941" r:id="rId10"/>
              </w:object>
            </w:r>
            <w:r w:rsidRPr="0094539E">
              <w:rPr>
                <w:sz w:val="22"/>
                <w:szCs w:val="22"/>
              </w:rPr>
              <w:t xml:space="preserve">Given that      </w:t>
            </w:r>
            <w:r w:rsidRPr="0094539E">
              <w:rPr>
                <w:position w:val="-24"/>
                <w:sz w:val="22"/>
                <w:szCs w:val="22"/>
              </w:rPr>
              <w:object w:dxaOrig="1939" w:dyaOrig="620">
                <v:shape id="_x0000_i1026" type="#_x0000_t75" style="width:96.75pt;height:30.75pt" o:ole="">
                  <v:imagedata r:id="rId11" o:title=""/>
                </v:shape>
                <o:OLEObject Type="Embed" ProgID="Equation.3" ShapeID="_x0000_i1026" DrawAspect="Content" ObjectID="_1527227942" r:id="rId12"/>
              </w:object>
            </w:r>
          </w:p>
        </w:tc>
        <w:tc>
          <w:tcPr>
            <w:tcW w:w="570" w:type="dxa"/>
          </w:tcPr>
          <w:p w:rsidR="00EE3206" w:rsidRPr="0094539E" w:rsidRDefault="00EE3206" w:rsidP="00EE3206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8</w:t>
            </w:r>
          </w:p>
          <w:p w:rsidR="00EE3206" w:rsidRPr="0094539E" w:rsidRDefault="00EE3206" w:rsidP="00EE3206">
            <w:pPr>
              <w:rPr>
                <w:sz w:val="22"/>
                <w:szCs w:val="22"/>
              </w:rPr>
            </w:pPr>
          </w:p>
          <w:p w:rsidR="00EE3206" w:rsidRPr="0094539E" w:rsidRDefault="00EE3206" w:rsidP="00EE3206">
            <w:pPr>
              <w:rPr>
                <w:sz w:val="22"/>
                <w:szCs w:val="22"/>
              </w:rPr>
            </w:pPr>
          </w:p>
          <w:p w:rsidR="00EE3206" w:rsidRPr="0094539E" w:rsidRDefault="00EE3206" w:rsidP="00EE3206">
            <w:pPr>
              <w:rPr>
                <w:sz w:val="22"/>
                <w:szCs w:val="22"/>
              </w:rPr>
            </w:pPr>
          </w:p>
          <w:p w:rsidR="00EE3206" w:rsidRPr="0094539E" w:rsidRDefault="00EE3206" w:rsidP="00EE3206">
            <w:pPr>
              <w:rPr>
                <w:sz w:val="22"/>
                <w:szCs w:val="22"/>
              </w:rPr>
            </w:pPr>
          </w:p>
          <w:p w:rsidR="00EE3206" w:rsidRPr="0094539E" w:rsidRDefault="00EE3206" w:rsidP="00EE3206">
            <w:pPr>
              <w:rPr>
                <w:sz w:val="22"/>
                <w:szCs w:val="22"/>
              </w:rPr>
            </w:pPr>
          </w:p>
          <w:p w:rsidR="00EE3206" w:rsidRPr="0094539E" w:rsidRDefault="00EE3206" w:rsidP="00EE3206">
            <w:pPr>
              <w:rPr>
                <w:sz w:val="22"/>
                <w:szCs w:val="22"/>
              </w:rPr>
            </w:pPr>
          </w:p>
          <w:p w:rsidR="00AC18D8" w:rsidRPr="0094539E" w:rsidRDefault="00EE3206" w:rsidP="00EE3206">
            <w:pPr>
              <w:jc w:val="center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7</w:t>
            </w:r>
          </w:p>
        </w:tc>
      </w:tr>
      <w:tr w:rsidR="00A83942" w:rsidRPr="0094539E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A83942" w:rsidRPr="0094539E" w:rsidRDefault="00A83942" w:rsidP="00DB3848">
            <w:pPr>
              <w:numPr>
                <w:ilvl w:val="0"/>
                <w:numId w:val="1"/>
              </w:numPr>
              <w:spacing w:before="60" w:after="60"/>
              <w:ind w:right="-113"/>
              <w:jc w:val="both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DB3848" w:rsidRPr="0094539E" w:rsidRDefault="00DB3848" w:rsidP="008D0386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left" w:pos="720"/>
                <w:tab w:val="right" w:pos="9270"/>
              </w:tabs>
              <w:spacing w:after="0"/>
              <w:jc w:val="both"/>
              <w:rPr>
                <w:rFonts w:ascii="Times New Roman" w:hAnsi="Times New Roman"/>
              </w:rPr>
            </w:pPr>
            <w:r w:rsidRPr="0094539E">
              <w:rPr>
                <w:rFonts w:ascii="Times New Roman" w:hAnsi="Times New Roman"/>
              </w:rPr>
              <w:t>Check for the positive realness of given function</w:t>
            </w:r>
            <w:r w:rsidRPr="0094539E">
              <w:rPr>
                <w:rFonts w:ascii="Times New Roman" w:hAnsi="Times New Roman"/>
              </w:rPr>
              <w:tab/>
              <w:t>[7]</w:t>
            </w:r>
            <w:r w:rsidRPr="0094539E">
              <w:rPr>
                <w:rFonts w:ascii="Times New Roman" w:hAnsi="Times New Roman"/>
                <w:position w:val="-30"/>
              </w:rPr>
              <w:tab/>
            </w:r>
            <w:r w:rsidRPr="0094539E">
              <w:rPr>
                <w:rFonts w:ascii="Times New Roman" w:hAnsi="Times New Roman"/>
                <w:position w:val="-30"/>
              </w:rPr>
              <w:tab/>
            </w:r>
            <w:r w:rsidRPr="0094539E">
              <w:rPr>
                <w:rFonts w:ascii="Times New Roman" w:hAnsi="Times New Roman"/>
                <w:position w:val="-30"/>
              </w:rPr>
              <w:tab/>
              <w:t>[One Port Network]</w:t>
            </w:r>
          </w:p>
          <w:p w:rsidR="00A83942" w:rsidRPr="0094539E" w:rsidRDefault="00DB3848" w:rsidP="00DB3848">
            <w:pPr>
              <w:jc w:val="both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 xml:space="preserve">              Z(s) = (2s</w:t>
            </w:r>
            <w:r w:rsidRPr="0094539E">
              <w:rPr>
                <w:sz w:val="22"/>
                <w:szCs w:val="22"/>
                <w:vertAlign w:val="superscript"/>
              </w:rPr>
              <w:t>2</w:t>
            </w:r>
            <w:r w:rsidRPr="0094539E">
              <w:rPr>
                <w:sz w:val="22"/>
                <w:szCs w:val="22"/>
              </w:rPr>
              <w:t>+2s+4)/(s</w:t>
            </w:r>
            <w:r w:rsidRPr="0094539E">
              <w:rPr>
                <w:sz w:val="22"/>
                <w:szCs w:val="22"/>
                <w:vertAlign w:val="superscript"/>
              </w:rPr>
              <w:t>3</w:t>
            </w:r>
            <w:r w:rsidRPr="0094539E">
              <w:rPr>
                <w:sz w:val="22"/>
                <w:szCs w:val="22"/>
              </w:rPr>
              <w:t>+2s</w:t>
            </w:r>
            <w:r w:rsidRPr="0094539E">
              <w:rPr>
                <w:sz w:val="22"/>
                <w:szCs w:val="22"/>
                <w:vertAlign w:val="superscript"/>
              </w:rPr>
              <w:t>2</w:t>
            </w:r>
            <w:r w:rsidRPr="0094539E">
              <w:rPr>
                <w:sz w:val="22"/>
                <w:szCs w:val="22"/>
              </w:rPr>
              <w:t>+s+2)</w:t>
            </w:r>
          </w:p>
          <w:p w:rsidR="00DB3848" w:rsidRPr="0094539E" w:rsidRDefault="00DB3848" w:rsidP="00DB3848">
            <w:pPr>
              <w:numPr>
                <w:ilvl w:val="0"/>
                <w:numId w:val="14"/>
              </w:numPr>
              <w:jc w:val="both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The denominator polynomial of a network is given as</w:t>
            </w:r>
          </w:p>
          <w:p w:rsidR="00DB3848" w:rsidRPr="0094539E" w:rsidRDefault="00DB3848" w:rsidP="00DB3848">
            <w:pPr>
              <w:ind w:left="360"/>
              <w:jc w:val="both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ab/>
              <w:t>S</w:t>
            </w:r>
            <w:r w:rsidRPr="0094539E">
              <w:rPr>
                <w:sz w:val="22"/>
                <w:szCs w:val="22"/>
                <w:vertAlign w:val="superscript"/>
              </w:rPr>
              <w:t>4</w:t>
            </w:r>
            <w:r w:rsidRPr="0094539E">
              <w:rPr>
                <w:sz w:val="22"/>
                <w:szCs w:val="22"/>
              </w:rPr>
              <w:t>+S</w:t>
            </w:r>
            <w:r w:rsidRPr="0094539E">
              <w:rPr>
                <w:sz w:val="22"/>
                <w:szCs w:val="22"/>
                <w:vertAlign w:val="superscript"/>
              </w:rPr>
              <w:t>3</w:t>
            </w:r>
            <w:r w:rsidRPr="0094539E">
              <w:rPr>
                <w:sz w:val="22"/>
                <w:szCs w:val="22"/>
              </w:rPr>
              <w:t>+S</w:t>
            </w:r>
            <w:r w:rsidRPr="0094539E">
              <w:rPr>
                <w:sz w:val="22"/>
                <w:szCs w:val="22"/>
                <w:vertAlign w:val="superscript"/>
              </w:rPr>
              <w:t>2</w:t>
            </w:r>
            <w:r w:rsidRPr="0094539E">
              <w:rPr>
                <w:sz w:val="22"/>
                <w:szCs w:val="22"/>
              </w:rPr>
              <w:t>+S+K=0</w:t>
            </w:r>
          </w:p>
          <w:p w:rsidR="00DB3848" w:rsidRPr="0094539E" w:rsidRDefault="00DB3848" w:rsidP="00DB3848">
            <w:pPr>
              <w:jc w:val="both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 xml:space="preserve">             Determine the range of K for which the system is stable using</w:t>
            </w:r>
          </w:p>
          <w:p w:rsidR="00DB3848" w:rsidRPr="0094539E" w:rsidRDefault="00DB3848" w:rsidP="00DB3848">
            <w:pPr>
              <w:jc w:val="both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 xml:space="preserve">             Routh- Hurwitz criteria.</w:t>
            </w:r>
          </w:p>
        </w:tc>
        <w:tc>
          <w:tcPr>
            <w:tcW w:w="570" w:type="dxa"/>
          </w:tcPr>
          <w:p w:rsidR="00DB3848" w:rsidRPr="0094539E" w:rsidRDefault="00DB3848" w:rsidP="00DB384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8</w:t>
            </w:r>
          </w:p>
          <w:p w:rsidR="00DB3848" w:rsidRPr="0094539E" w:rsidRDefault="00DB3848" w:rsidP="00DB3848">
            <w:pPr>
              <w:rPr>
                <w:sz w:val="22"/>
                <w:szCs w:val="22"/>
              </w:rPr>
            </w:pPr>
          </w:p>
          <w:p w:rsidR="00DB3848" w:rsidRPr="0094539E" w:rsidRDefault="00DB3848" w:rsidP="00DB3848">
            <w:pPr>
              <w:rPr>
                <w:sz w:val="22"/>
                <w:szCs w:val="22"/>
              </w:rPr>
            </w:pPr>
          </w:p>
          <w:p w:rsidR="00DB3848" w:rsidRPr="0094539E" w:rsidRDefault="00DB3848" w:rsidP="00DB3848">
            <w:pPr>
              <w:rPr>
                <w:sz w:val="22"/>
                <w:szCs w:val="22"/>
              </w:rPr>
            </w:pPr>
          </w:p>
          <w:p w:rsidR="00DB3848" w:rsidRPr="0094539E" w:rsidRDefault="00DB3848" w:rsidP="00DB3848">
            <w:pPr>
              <w:rPr>
                <w:sz w:val="22"/>
                <w:szCs w:val="22"/>
              </w:rPr>
            </w:pPr>
          </w:p>
          <w:p w:rsidR="00A83942" w:rsidRPr="0094539E" w:rsidRDefault="00DB3848" w:rsidP="00DB3848">
            <w:pPr>
              <w:jc w:val="center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7</w:t>
            </w:r>
          </w:p>
        </w:tc>
      </w:tr>
      <w:tr w:rsidR="00034FFC" w:rsidRPr="0094539E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034FFC" w:rsidRPr="0094539E" w:rsidRDefault="00034FFC" w:rsidP="00DB3848">
            <w:pPr>
              <w:numPr>
                <w:ilvl w:val="0"/>
                <w:numId w:val="1"/>
              </w:numPr>
              <w:spacing w:before="60" w:after="60"/>
              <w:ind w:right="-113"/>
              <w:jc w:val="both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034FFC" w:rsidRPr="002C0DFE" w:rsidRDefault="002C0DFE" w:rsidP="002C0DFE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t>write the properties of RC impedance /RL admittance function.</w:t>
            </w:r>
          </w:p>
          <w:p w:rsidR="002827D6" w:rsidRPr="0094539E" w:rsidRDefault="00034FFC" w:rsidP="00034FFC">
            <w:pPr>
              <w:numPr>
                <w:ilvl w:val="0"/>
                <w:numId w:val="16"/>
              </w:numPr>
              <w:rPr>
                <w:b/>
                <w:bCs/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Obtain the Fourier series representation of the waveform shown.</w:t>
            </w:r>
          </w:p>
          <w:p w:rsidR="002827D6" w:rsidRPr="0094539E" w:rsidRDefault="002827D6" w:rsidP="002827D6">
            <w:pPr>
              <w:rPr>
                <w:sz w:val="22"/>
                <w:szCs w:val="22"/>
              </w:rPr>
            </w:pPr>
          </w:p>
          <w:p w:rsidR="00034FFC" w:rsidRPr="0094539E" w:rsidRDefault="002827D6" w:rsidP="002600C8">
            <w:pPr>
              <w:rPr>
                <w:b/>
                <w:bCs/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 xml:space="preserve">                  </w:t>
            </w:r>
            <w:r w:rsidR="00FB5865">
              <w:rPr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3286125" cy="2124075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4FFC" w:rsidRPr="0094539E" w:rsidRDefault="00034FFC" w:rsidP="00034FFC">
            <w:pPr>
              <w:pStyle w:val="ListParagraph"/>
              <w:tabs>
                <w:tab w:val="left" w:pos="360"/>
                <w:tab w:val="right" w:pos="9270"/>
              </w:tabs>
              <w:ind w:left="3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70" w:type="dxa"/>
          </w:tcPr>
          <w:p w:rsidR="00034FFC" w:rsidRPr="0094539E" w:rsidRDefault="002C0DFE" w:rsidP="00DB3848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034FFC" w:rsidRPr="0094539E" w:rsidRDefault="002C0DFE" w:rsidP="00034F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B7190" w:rsidRPr="0094539E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0B7190" w:rsidRPr="0094539E" w:rsidRDefault="000B7190" w:rsidP="00DB3848">
            <w:pPr>
              <w:numPr>
                <w:ilvl w:val="0"/>
                <w:numId w:val="1"/>
              </w:numPr>
              <w:spacing w:before="60" w:after="60"/>
              <w:ind w:right="-113"/>
              <w:jc w:val="both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0B7190" w:rsidRPr="0094539E" w:rsidRDefault="000B7190" w:rsidP="000B7190">
            <w:pPr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Find z and y parameters of the given circuit.</w:t>
            </w:r>
            <w:r w:rsidRPr="0094539E">
              <w:rPr>
                <w:sz w:val="22"/>
                <w:szCs w:val="22"/>
              </w:rPr>
              <w:tab/>
            </w:r>
            <w:r w:rsidRPr="0094539E">
              <w:rPr>
                <w:sz w:val="22"/>
                <w:szCs w:val="22"/>
              </w:rPr>
              <w:tab/>
            </w:r>
            <w:r w:rsidRPr="0094539E">
              <w:rPr>
                <w:sz w:val="22"/>
                <w:szCs w:val="22"/>
              </w:rPr>
              <w:tab/>
            </w:r>
            <w:r w:rsidRPr="0094539E">
              <w:rPr>
                <w:sz w:val="22"/>
                <w:szCs w:val="22"/>
              </w:rPr>
              <w:lastRenderedPageBreak/>
              <w:tab/>
            </w:r>
            <w:r w:rsidRPr="0094539E">
              <w:rPr>
                <w:sz w:val="22"/>
                <w:szCs w:val="22"/>
              </w:rPr>
              <w:tab/>
            </w:r>
            <w:r w:rsidRPr="0094539E">
              <w:rPr>
                <w:sz w:val="22"/>
                <w:szCs w:val="22"/>
              </w:rPr>
              <w:tab/>
            </w:r>
          </w:p>
          <w:p w:rsidR="000B7190" w:rsidRPr="0094539E" w:rsidRDefault="000B7190" w:rsidP="000B7190">
            <w:pPr>
              <w:jc w:val="right"/>
              <w:rPr>
                <w:b/>
                <w:bCs/>
                <w:sz w:val="22"/>
                <w:szCs w:val="22"/>
              </w:rPr>
            </w:pPr>
          </w:p>
          <w:p w:rsidR="000B7190" w:rsidRPr="0094539E" w:rsidRDefault="000B7190" w:rsidP="000B7190">
            <w:pPr>
              <w:ind w:left="360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ab/>
            </w:r>
            <w:r w:rsidR="00FB5865">
              <w:rPr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3448050" cy="211455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6D5E" w:rsidRPr="0094539E" w:rsidRDefault="00506D5E" w:rsidP="00506D5E">
            <w:pPr>
              <w:numPr>
                <w:ilvl w:val="0"/>
                <w:numId w:val="18"/>
              </w:numPr>
              <w:tabs>
                <w:tab w:val="left" w:pos="1080"/>
                <w:tab w:val="right" w:pos="9270"/>
              </w:tabs>
              <w:jc w:val="right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Synthesize the given LC network function in Foster and Cauer</w:t>
            </w:r>
          </w:p>
          <w:p w:rsidR="00506D5E" w:rsidRPr="0094539E" w:rsidRDefault="00506D5E" w:rsidP="00506D5E">
            <w:pPr>
              <w:tabs>
                <w:tab w:val="left" w:pos="720"/>
                <w:tab w:val="left" w:pos="1080"/>
                <w:tab w:val="right" w:pos="9270"/>
              </w:tabs>
              <w:ind w:left="360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 xml:space="preserve">            first forms.</w:t>
            </w:r>
            <w:r w:rsidRPr="0094539E">
              <w:rPr>
                <w:sz w:val="22"/>
                <w:szCs w:val="22"/>
              </w:rPr>
              <w:tab/>
              <w:t>[7]</w:t>
            </w:r>
            <w:r w:rsidRPr="0094539E">
              <w:rPr>
                <w:sz w:val="22"/>
                <w:szCs w:val="22"/>
              </w:rPr>
              <w:tab/>
            </w:r>
          </w:p>
          <w:p w:rsidR="000B7190" w:rsidRPr="0094539E" w:rsidRDefault="00506D5E" w:rsidP="00506D5E">
            <w:pPr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ab/>
              <w:t xml:space="preserve">          </w:t>
            </w:r>
            <w:r w:rsidRPr="0094539E">
              <w:rPr>
                <w:position w:val="-30"/>
                <w:sz w:val="22"/>
                <w:szCs w:val="22"/>
              </w:rPr>
              <w:object w:dxaOrig="2400" w:dyaOrig="720">
                <v:shape id="_x0000_i1027" type="#_x0000_t75" style="width:120pt;height:36pt" o:ole="">
                  <v:imagedata r:id="rId15" o:title=""/>
                </v:shape>
                <o:OLEObject Type="Embed" ProgID="Equation.3" ShapeID="_x0000_i1027" DrawAspect="Content" ObjectID="_1527227943" r:id="rId16"/>
              </w:object>
            </w:r>
          </w:p>
        </w:tc>
        <w:tc>
          <w:tcPr>
            <w:tcW w:w="570" w:type="dxa"/>
          </w:tcPr>
          <w:p w:rsidR="000B7190" w:rsidRPr="0094539E" w:rsidRDefault="006308A1" w:rsidP="00DB384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lastRenderedPageBreak/>
              <w:t>8</w:t>
            </w:r>
          </w:p>
          <w:p w:rsidR="006308A1" w:rsidRPr="0094539E" w:rsidRDefault="006308A1" w:rsidP="00DB384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6308A1" w:rsidRPr="0094539E" w:rsidRDefault="006308A1" w:rsidP="00DB384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6308A1" w:rsidRPr="0094539E" w:rsidRDefault="006308A1" w:rsidP="00DB384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6308A1" w:rsidRPr="0094539E" w:rsidRDefault="006308A1" w:rsidP="00DB384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6308A1" w:rsidRPr="0094539E" w:rsidRDefault="006308A1" w:rsidP="00DB384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6308A1" w:rsidRPr="0094539E" w:rsidRDefault="006308A1" w:rsidP="00DB384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6308A1" w:rsidRPr="0094539E" w:rsidRDefault="006308A1" w:rsidP="00DB384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6308A1" w:rsidRPr="0094539E" w:rsidRDefault="006308A1" w:rsidP="00DB384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6308A1" w:rsidRPr="0094539E" w:rsidRDefault="006308A1" w:rsidP="00DB384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6D6957" w:rsidRDefault="006D6957" w:rsidP="006308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6308A1" w:rsidRPr="0094539E" w:rsidRDefault="006308A1" w:rsidP="006308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7</w:t>
            </w:r>
          </w:p>
        </w:tc>
      </w:tr>
      <w:tr w:rsidR="006308A1" w:rsidRPr="0094539E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6308A1" w:rsidRPr="0094539E" w:rsidRDefault="006308A1" w:rsidP="00DB3848">
            <w:pPr>
              <w:numPr>
                <w:ilvl w:val="0"/>
                <w:numId w:val="1"/>
              </w:numPr>
              <w:spacing w:before="60" w:after="60"/>
              <w:ind w:right="-113"/>
              <w:jc w:val="both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6308A1" w:rsidRPr="0094539E" w:rsidRDefault="006308A1" w:rsidP="006308A1">
            <w:pPr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Write Short notes on (</w:t>
            </w:r>
            <w:r w:rsidRPr="0094539E">
              <w:rPr>
                <w:b/>
                <w:sz w:val="22"/>
                <w:szCs w:val="22"/>
              </w:rPr>
              <w:t>Any Two</w:t>
            </w:r>
            <w:r w:rsidRPr="0094539E">
              <w:rPr>
                <w:sz w:val="22"/>
                <w:szCs w:val="22"/>
              </w:rPr>
              <w:t>):</w:t>
            </w:r>
          </w:p>
          <w:p w:rsidR="006308A1" w:rsidRPr="0094539E" w:rsidRDefault="006308A1" w:rsidP="006308A1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Hybrid Parameter representation of two port network</w:t>
            </w:r>
          </w:p>
          <w:p w:rsidR="006308A1" w:rsidRPr="0094539E" w:rsidRDefault="006308A1" w:rsidP="006308A1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Symmetry and Reciprocity of the network</w:t>
            </w:r>
          </w:p>
          <w:p w:rsidR="006308A1" w:rsidRPr="0094539E" w:rsidRDefault="002C0DFE" w:rsidP="006308A1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and final value theorem.</w:t>
            </w:r>
          </w:p>
        </w:tc>
        <w:tc>
          <w:tcPr>
            <w:tcW w:w="570" w:type="dxa"/>
          </w:tcPr>
          <w:p w:rsidR="006308A1" w:rsidRPr="0094539E" w:rsidRDefault="006308A1" w:rsidP="00DB384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94539E">
              <w:rPr>
                <w:sz w:val="22"/>
                <w:szCs w:val="22"/>
              </w:rPr>
              <w:t>5×2</w:t>
            </w:r>
          </w:p>
        </w:tc>
      </w:tr>
    </w:tbl>
    <w:p w:rsidR="007D0442" w:rsidRPr="006308A1" w:rsidRDefault="007D0442" w:rsidP="00DB3848">
      <w:pPr>
        <w:jc w:val="both"/>
        <w:rPr>
          <w:sz w:val="22"/>
          <w:szCs w:val="22"/>
        </w:rPr>
      </w:pPr>
    </w:p>
    <w:sectPr w:rsidR="007D0442" w:rsidRPr="006308A1">
      <w:footerReference w:type="even" r:id="rId17"/>
      <w:footerReference w:type="default" r:id="rId18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779" w:rsidRDefault="004B1779" w:rsidP="00034FFC">
      <w:r>
        <w:separator/>
      </w:r>
    </w:p>
  </w:endnote>
  <w:endnote w:type="continuationSeparator" w:id="1">
    <w:p w:rsidR="004B1779" w:rsidRDefault="004B1779" w:rsidP="00034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957" w:rsidRDefault="006D6957" w:rsidP="00C91C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6957" w:rsidRDefault="006D69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957" w:rsidRDefault="006D6957" w:rsidP="00C91C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5865">
      <w:rPr>
        <w:rStyle w:val="PageNumber"/>
        <w:noProof/>
      </w:rPr>
      <w:t>1</w:t>
    </w:r>
    <w:r>
      <w:rPr>
        <w:rStyle w:val="PageNumber"/>
      </w:rPr>
      <w:fldChar w:fldCharType="end"/>
    </w:r>
  </w:p>
  <w:p w:rsidR="006D6957" w:rsidRDefault="006D6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779" w:rsidRDefault="004B1779" w:rsidP="00034FFC">
      <w:r>
        <w:separator/>
      </w:r>
    </w:p>
  </w:footnote>
  <w:footnote w:type="continuationSeparator" w:id="1">
    <w:p w:rsidR="004B1779" w:rsidRDefault="004B1779" w:rsidP="00034F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FB0"/>
    <w:multiLevelType w:val="hybridMultilevel"/>
    <w:tmpl w:val="E37CB2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465FD"/>
    <w:multiLevelType w:val="hybridMultilevel"/>
    <w:tmpl w:val="E8FA7EFA"/>
    <w:lvl w:ilvl="0" w:tplc="CA0CEB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90F15"/>
    <w:multiLevelType w:val="hybridMultilevel"/>
    <w:tmpl w:val="584A7B14"/>
    <w:lvl w:ilvl="0" w:tplc="0409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>
    <w:nsid w:val="0C7357B8"/>
    <w:multiLevelType w:val="hybridMultilevel"/>
    <w:tmpl w:val="F5DEF70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D5315F"/>
    <w:multiLevelType w:val="multilevel"/>
    <w:tmpl w:val="66A680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B93D7D"/>
    <w:multiLevelType w:val="hybridMultilevel"/>
    <w:tmpl w:val="66A68038"/>
    <w:lvl w:ilvl="0" w:tplc="CA0CEB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5965DF"/>
    <w:multiLevelType w:val="hybridMultilevel"/>
    <w:tmpl w:val="6BC62A2A"/>
    <w:lvl w:ilvl="0" w:tplc="575A75A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97192A"/>
    <w:multiLevelType w:val="hybridMultilevel"/>
    <w:tmpl w:val="F3D4C4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2C5EEE"/>
    <w:multiLevelType w:val="hybridMultilevel"/>
    <w:tmpl w:val="C28AAD14"/>
    <w:lvl w:ilvl="0" w:tplc="3DDA1E46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C832A2"/>
    <w:multiLevelType w:val="hybridMultilevel"/>
    <w:tmpl w:val="5C3A803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8053FF"/>
    <w:multiLevelType w:val="hybridMultilevel"/>
    <w:tmpl w:val="2528C26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BD1761"/>
    <w:multiLevelType w:val="hybridMultilevel"/>
    <w:tmpl w:val="422C05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09388B"/>
    <w:multiLevelType w:val="hybridMultilevel"/>
    <w:tmpl w:val="CB8EBD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FB33DDE"/>
    <w:multiLevelType w:val="hybridMultilevel"/>
    <w:tmpl w:val="6B0418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2A2016"/>
    <w:multiLevelType w:val="hybridMultilevel"/>
    <w:tmpl w:val="62688936"/>
    <w:lvl w:ilvl="0" w:tplc="648A9D9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3B73438"/>
    <w:multiLevelType w:val="hybridMultilevel"/>
    <w:tmpl w:val="1EB6B3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BA58AB"/>
    <w:multiLevelType w:val="hybridMultilevel"/>
    <w:tmpl w:val="15E8D7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145A55"/>
    <w:multiLevelType w:val="hybridMultilevel"/>
    <w:tmpl w:val="B90218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5"/>
  </w:num>
  <w:num w:numId="3">
    <w:abstractNumId w:val="4"/>
  </w:num>
  <w:num w:numId="4">
    <w:abstractNumId w:val="1"/>
  </w:num>
  <w:num w:numId="5">
    <w:abstractNumId w:val="13"/>
  </w:num>
  <w:num w:numId="6">
    <w:abstractNumId w:val="16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0"/>
  </w:num>
  <w:num w:numId="12">
    <w:abstractNumId w:val="6"/>
  </w:num>
  <w:num w:numId="13">
    <w:abstractNumId w:val="11"/>
  </w:num>
  <w:num w:numId="14">
    <w:abstractNumId w:val="17"/>
  </w:num>
  <w:num w:numId="15">
    <w:abstractNumId w:val="12"/>
  </w:num>
  <w:num w:numId="16">
    <w:abstractNumId w:val="14"/>
  </w:num>
  <w:num w:numId="17">
    <w:abstractNumId w:val="15"/>
  </w:num>
  <w:num w:numId="18">
    <w:abstractNumId w:val="7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79C"/>
    <w:rsid w:val="00034FFC"/>
    <w:rsid w:val="000B7190"/>
    <w:rsid w:val="000F6996"/>
    <w:rsid w:val="00176ECF"/>
    <w:rsid w:val="00193735"/>
    <w:rsid w:val="00193B41"/>
    <w:rsid w:val="002600C8"/>
    <w:rsid w:val="00281E4B"/>
    <w:rsid w:val="002827D6"/>
    <w:rsid w:val="002C0DFE"/>
    <w:rsid w:val="002C679C"/>
    <w:rsid w:val="002D2B9D"/>
    <w:rsid w:val="00365B94"/>
    <w:rsid w:val="003C5167"/>
    <w:rsid w:val="00443027"/>
    <w:rsid w:val="004B1779"/>
    <w:rsid w:val="004C10AC"/>
    <w:rsid w:val="004C7C09"/>
    <w:rsid w:val="004E2281"/>
    <w:rsid w:val="00502881"/>
    <w:rsid w:val="00506D5E"/>
    <w:rsid w:val="0052540C"/>
    <w:rsid w:val="00573AD3"/>
    <w:rsid w:val="005B33A4"/>
    <w:rsid w:val="005B48A8"/>
    <w:rsid w:val="00626783"/>
    <w:rsid w:val="006308A1"/>
    <w:rsid w:val="00653E82"/>
    <w:rsid w:val="006A3478"/>
    <w:rsid w:val="006B3364"/>
    <w:rsid w:val="006B730A"/>
    <w:rsid w:val="006D6957"/>
    <w:rsid w:val="0072733F"/>
    <w:rsid w:val="007D0442"/>
    <w:rsid w:val="0081228B"/>
    <w:rsid w:val="008233F5"/>
    <w:rsid w:val="008D0386"/>
    <w:rsid w:val="008D3118"/>
    <w:rsid w:val="0094539E"/>
    <w:rsid w:val="009E508C"/>
    <w:rsid w:val="00A17121"/>
    <w:rsid w:val="00A56074"/>
    <w:rsid w:val="00A83942"/>
    <w:rsid w:val="00AC18D8"/>
    <w:rsid w:val="00AF013F"/>
    <w:rsid w:val="00AF6BDD"/>
    <w:rsid w:val="00B218D3"/>
    <w:rsid w:val="00C149EB"/>
    <w:rsid w:val="00C230A5"/>
    <w:rsid w:val="00C7495F"/>
    <w:rsid w:val="00C91A91"/>
    <w:rsid w:val="00C91CEA"/>
    <w:rsid w:val="00CD0359"/>
    <w:rsid w:val="00D60943"/>
    <w:rsid w:val="00DB3848"/>
    <w:rsid w:val="00DD0343"/>
    <w:rsid w:val="00E1530E"/>
    <w:rsid w:val="00EA2DDB"/>
    <w:rsid w:val="00EE3206"/>
    <w:rsid w:val="00EE680D"/>
    <w:rsid w:val="00FB5865"/>
    <w:rsid w:val="00FC3E93"/>
    <w:rsid w:val="00FD2BA4"/>
    <w:rsid w:val="00FE6C3F"/>
    <w:rsid w:val="00FF3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pPr>
      <w:ind w:left="360"/>
      <w:jc w:val="both"/>
    </w:pPr>
  </w:style>
  <w:style w:type="paragraph" w:styleId="BodyTextIndent2">
    <w:name w:val="Body Text Indent 2"/>
    <w:basedOn w:val="Normal"/>
    <w:pPr>
      <w:ind w:left="353" w:hanging="353"/>
      <w:jc w:val="both"/>
    </w:pPr>
  </w:style>
  <w:style w:type="paragraph" w:styleId="BodyText">
    <w:name w:val="Body Text"/>
    <w:basedOn w:val="Normal"/>
    <w:pPr>
      <w:ind w:right="-113"/>
    </w:pPr>
  </w:style>
  <w:style w:type="paragraph" w:styleId="BodyTextIndent3">
    <w:name w:val="Body Text Indent 3"/>
    <w:basedOn w:val="Normal"/>
    <w:pPr>
      <w:ind w:left="211" w:hanging="211"/>
    </w:pPr>
  </w:style>
  <w:style w:type="table" w:styleId="TableGrid">
    <w:name w:val="Table Grid"/>
    <w:basedOn w:val="TableNormal"/>
    <w:rsid w:val="00281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AC18D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Footer">
    <w:name w:val="footer"/>
    <w:basedOn w:val="Normal"/>
    <w:rsid w:val="00573A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73A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Templates\Ques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Question.dot</Template>
  <TotalTime>0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Admin</dc:creator>
  <cp:lastModifiedBy>Library</cp:lastModifiedBy>
  <cp:revision>2</cp:revision>
  <cp:lastPrinted>2009-10-07T04:53:00Z</cp:lastPrinted>
  <dcterms:created xsi:type="dcterms:W3CDTF">2016-06-12T03:28:00Z</dcterms:created>
  <dcterms:modified xsi:type="dcterms:W3CDTF">2016-06-12T03:28:00Z</dcterms:modified>
</cp:coreProperties>
</file>