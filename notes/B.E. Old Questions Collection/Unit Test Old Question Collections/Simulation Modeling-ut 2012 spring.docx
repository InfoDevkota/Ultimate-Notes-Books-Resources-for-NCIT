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04" w:rsidRDefault="00430604" w:rsidP="007916AD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>
        <w:rPr>
          <w:rFonts w:ascii="Times New Roman" w:hAnsi="Times New Roman" w:cs="Times New Roman"/>
          <w:caps/>
          <w:spacing w:val="20"/>
          <w:sz w:val="22"/>
          <w:szCs w:val="22"/>
        </w:rPr>
        <w:t>NEPAL COLLEGEOF INFORMATION TECHNOLOGY</w:t>
      </w:r>
    </w:p>
    <w:p w:rsidR="00430604" w:rsidRPr="0049257A" w:rsidRDefault="00430604" w:rsidP="007916AD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>
        <w:rPr>
          <w:rFonts w:ascii="Times New Roman" w:hAnsi="Times New Roman" w:cs="Times New Roman"/>
          <w:caps/>
          <w:spacing w:val="20"/>
          <w:sz w:val="22"/>
          <w:szCs w:val="22"/>
        </w:rPr>
        <w:t>UNIT TEST</w:t>
      </w:r>
    </w:p>
    <w:p w:rsidR="00430604" w:rsidRDefault="00430604" w:rsidP="007916AD">
      <w:pPr>
        <w:spacing w:line="240" w:lineRule="auto"/>
        <w:jc w:val="both"/>
      </w:pPr>
      <w:r>
        <w:t>Level: Bachelor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Marks: 70</w:t>
      </w:r>
    </w:p>
    <w:p w:rsidR="00430604" w:rsidRDefault="00430604" w:rsidP="007916AD">
      <w:pPr>
        <w:spacing w:line="240" w:lineRule="auto"/>
        <w:jc w:val="both"/>
      </w:pPr>
      <w:r>
        <w:t>Program: B.E. Compute (VI)</w:t>
      </w:r>
      <w:r>
        <w:tab/>
      </w:r>
      <w:r>
        <w:tab/>
      </w:r>
      <w:r>
        <w:tab/>
      </w:r>
      <w:r>
        <w:tab/>
      </w:r>
      <w:r>
        <w:tab/>
      </w:r>
      <w:r>
        <w:tab/>
        <w:t>Pass Marks: 35</w:t>
      </w:r>
    </w:p>
    <w:p w:rsidR="00430604" w:rsidRDefault="00430604" w:rsidP="007916AD">
      <w:pPr>
        <w:spacing w:line="240" w:lineRule="auto"/>
        <w:jc w:val="both"/>
      </w:pPr>
      <w:r>
        <w:t>Course: Simulation and Modeling</w:t>
      </w:r>
      <w:r>
        <w:tab/>
      </w:r>
      <w:r>
        <w:tab/>
      </w:r>
      <w:r>
        <w:tab/>
      </w:r>
      <w:r>
        <w:tab/>
      </w:r>
      <w:r>
        <w:tab/>
        <w:t>Time: 2 hrs</w:t>
      </w:r>
    </w:p>
    <w:p w:rsidR="00430604" w:rsidRDefault="00430604" w:rsidP="007916AD"/>
    <w:p w:rsidR="00430604" w:rsidRDefault="00430604" w:rsidP="007916AD">
      <w:pPr>
        <w:pStyle w:val="ListParagraph"/>
        <w:numPr>
          <w:ilvl w:val="0"/>
          <w:numId w:val="4"/>
        </w:numPr>
        <w:spacing w:line="240" w:lineRule="auto"/>
        <w:jc w:val="both"/>
      </w:pPr>
      <w:r>
        <w:t>a)</w:t>
      </w:r>
      <w:r>
        <w:tab/>
        <w:t>Explain the three step approach of validation process.</w:t>
      </w:r>
      <w:r>
        <w:tab/>
      </w:r>
      <w:r>
        <w:tab/>
      </w:r>
      <w:r>
        <w:tab/>
      </w:r>
      <w:r>
        <w:tab/>
      </w:r>
      <w:r>
        <w:tab/>
        <w:t xml:space="preserve">         8</w:t>
      </w:r>
    </w:p>
    <w:p w:rsidR="00430604" w:rsidRDefault="00430604" w:rsidP="005310E3">
      <w:pPr>
        <w:pStyle w:val="ListParagraph"/>
        <w:spacing w:line="240" w:lineRule="auto"/>
        <w:ind w:left="0" w:firstLine="360"/>
        <w:jc w:val="both"/>
      </w:pPr>
      <w:r>
        <w:t>b)</w:t>
      </w:r>
      <w:r>
        <w:tab/>
        <w:t xml:space="preserve">What is CSSLs? Explain CSMPIII program structure.        </w:t>
      </w:r>
      <w:r>
        <w:tab/>
      </w:r>
      <w:r>
        <w:tab/>
      </w:r>
      <w:r>
        <w:tab/>
      </w:r>
      <w:r>
        <w:tab/>
      </w:r>
      <w:r>
        <w:tab/>
        <w:t xml:space="preserve">        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0604" w:rsidRDefault="00430604" w:rsidP="007916AD">
      <w:pPr>
        <w:spacing w:line="240" w:lineRule="auto"/>
        <w:jc w:val="both"/>
      </w:pPr>
      <w:r>
        <w:t>2)    a)</w:t>
      </w:r>
      <w:r>
        <w:tab/>
        <w:t xml:space="preserve"> Explain Monte-Carlo method as numerical computation method and solve</w:t>
      </w:r>
      <w:r>
        <w:tab/>
      </w:r>
      <w:r>
        <w:tab/>
        <w:t xml:space="preserve">          7 </w:t>
      </w:r>
    </w:p>
    <w:p w:rsidR="00430604" w:rsidRDefault="00430604" w:rsidP="007916AD">
      <w:pPr>
        <w:pStyle w:val="ListParagraph"/>
        <w:spacing w:line="240" w:lineRule="auto"/>
        <w:jc w:val="both"/>
      </w:pPr>
      <w:r w:rsidRPr="003F02E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26.25pt">
            <v:imagedata r:id="rId5" o:title="" chromakey="white"/>
          </v:shape>
        </w:pict>
      </w:r>
      <w:r w:rsidRPr="00C02B17">
        <w:rPr>
          <w:position w:val="-10"/>
        </w:rPr>
        <w:object w:dxaOrig="180" w:dyaOrig="340">
          <v:shape id="_x0000_i1026" type="#_x0000_t75" style="width:9pt;height:17.25pt" o:ole="">
            <v:imagedata r:id="rId6" o:title=""/>
          </v:shape>
          <o:OLEObject Type="Embed" ProgID="Equation.3" ShapeID="_x0000_i1026" DrawAspect="Content" ObjectID="_1408750793" r:id="rId7"/>
        </w:object>
      </w:r>
      <w:r w:rsidRPr="00B6750A">
        <w:rPr>
          <w:position w:val="-10"/>
        </w:rPr>
        <w:object w:dxaOrig="180" w:dyaOrig="340">
          <v:shape id="_x0000_i1027" type="#_x0000_t75" style="width:9pt;height:17.25pt" o:ole="">
            <v:imagedata r:id="rId6" o:title=""/>
          </v:shape>
          <o:OLEObject Type="Embed" ProgID="Equation.3" ShapeID="_x0000_i1027" DrawAspect="Content" ObjectID="_1408750794" r:id="rId8"/>
        </w:object>
      </w:r>
    </w:p>
    <w:p w:rsidR="00430604" w:rsidRPr="007274FB" w:rsidRDefault="00430604" w:rsidP="007916AD">
      <w:pPr>
        <w:pStyle w:val="ListParagraph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430604" w:rsidRPr="007274FB" w:rsidRDefault="00430604" w:rsidP="007916AD">
      <w:pPr>
        <w:pStyle w:val="ListParagraph"/>
        <w:spacing w:line="240" w:lineRule="auto"/>
        <w:ind w:left="360"/>
        <w:jc w:val="both"/>
      </w:pPr>
      <w:r w:rsidRPr="007274FB">
        <w:t>b)</w:t>
      </w:r>
      <w:r>
        <w:tab/>
      </w:r>
      <w:r w:rsidRPr="002A7817">
        <w:t xml:space="preserve"> </w:t>
      </w:r>
      <w:r>
        <w:t>Explain next event time advance mechanism. Why is this mostly used?</w:t>
      </w:r>
      <w:r>
        <w:tab/>
      </w:r>
      <w:r>
        <w:tab/>
      </w:r>
      <w:r>
        <w:tab/>
        <w:t xml:space="preserve">          8</w:t>
      </w:r>
      <w:r>
        <w:tab/>
      </w:r>
    </w:p>
    <w:p w:rsidR="00430604" w:rsidRDefault="00430604" w:rsidP="007916AD">
      <w:pPr>
        <w:pStyle w:val="ListParagraph"/>
        <w:spacing w:line="240" w:lineRule="auto"/>
        <w:jc w:val="both"/>
      </w:pPr>
    </w:p>
    <w:p w:rsidR="00430604" w:rsidRDefault="00430604" w:rsidP="007916AD">
      <w:pPr>
        <w:tabs>
          <w:tab w:val="left" w:pos="0"/>
        </w:tabs>
      </w:pPr>
      <w:r>
        <w:t>3 )    a)</w:t>
      </w:r>
      <w:r>
        <w:tab/>
        <w:t xml:space="preserve"> Explain the term system and its environment.  Describe all its components with example.         8</w:t>
      </w:r>
    </w:p>
    <w:p w:rsidR="00430604" w:rsidRDefault="00430604" w:rsidP="005310E3">
      <w:pPr>
        <w:pStyle w:val="ListParagraph"/>
        <w:numPr>
          <w:ilvl w:val="0"/>
          <w:numId w:val="6"/>
        </w:numPr>
        <w:spacing w:line="240" w:lineRule="auto"/>
        <w:jc w:val="both"/>
      </w:pPr>
      <w:r>
        <w:t>Explain simulation of Autopilot system as a feedback system.</w:t>
      </w:r>
      <w:r>
        <w:tab/>
      </w:r>
      <w:r>
        <w:tab/>
        <w:t xml:space="preserve">         </w:t>
      </w:r>
      <w:r>
        <w:tab/>
      </w:r>
      <w:r>
        <w:tab/>
        <w:t xml:space="preserve">         7</w:t>
      </w:r>
    </w:p>
    <w:p w:rsidR="00430604" w:rsidRDefault="00430604" w:rsidP="007916AD">
      <w:pPr>
        <w:pStyle w:val="ListParagraph"/>
        <w:spacing w:line="240" w:lineRule="auto"/>
        <w:jc w:val="both"/>
      </w:pPr>
    </w:p>
    <w:p w:rsidR="00430604" w:rsidRDefault="00430604" w:rsidP="007916AD">
      <w:pPr>
        <w:tabs>
          <w:tab w:val="left" w:pos="0"/>
        </w:tabs>
        <w:spacing w:line="240" w:lineRule="auto"/>
        <w:jc w:val="both"/>
      </w:pPr>
      <w:r>
        <w:t>4)   a)</w:t>
      </w:r>
      <w:r>
        <w:tab/>
        <w:t>What is analog computer? Draw the analog computer diagram to simulate following equation</w:t>
      </w:r>
    </w:p>
    <w:p w:rsidR="00430604" w:rsidRDefault="00430604" w:rsidP="007916AD">
      <w:pPr>
        <w:pStyle w:val="ListParagraph"/>
        <w:spacing w:line="240" w:lineRule="auto"/>
        <w:jc w:val="both"/>
      </w:pPr>
      <w:r w:rsidRPr="003F02EE">
        <w:pict>
          <v:shape id="_x0000_i1028" type="#_x0000_t75" style="width:318pt;height:23.25pt">
            <v:imagedata r:id="rId9" o:title="" chromakey="white"/>
          </v:shape>
        </w:pict>
      </w:r>
    </w:p>
    <w:p w:rsidR="00430604" w:rsidRDefault="00430604" w:rsidP="007916AD">
      <w:pPr>
        <w:spacing w:line="240" w:lineRule="auto"/>
        <w:jc w:val="both"/>
      </w:pPr>
      <w:r w:rsidRPr="003F02EE">
        <w:pict>
          <v:shape id="_x0000_i1029" type="#_x0000_t75" style="width:278.25pt;height:23.25pt">
            <v:imagedata r:id="rId10" o:title="" chromakey="white"/>
          </v:shape>
        </w:pict>
      </w:r>
    </w:p>
    <w:p w:rsidR="00430604" w:rsidRPr="0038789A" w:rsidRDefault="00430604" w:rsidP="007916AD">
      <w:pPr>
        <w:spacing w:line="240" w:lineRule="auto"/>
        <w:jc w:val="both"/>
      </w:pPr>
      <w:r w:rsidRPr="003F02EE">
        <w:pict>
          <v:shape id="_x0000_i1030" type="#_x0000_t75" style="width:239.25pt;height:23.25pt">
            <v:imagedata r:id="rId11" o:title="" chromakey="white"/>
          </v:shape>
        </w:pict>
      </w:r>
    </w:p>
    <w:p w:rsidR="00430604" w:rsidRDefault="00430604" w:rsidP="007916AD">
      <w:pPr>
        <w:spacing w:line="240" w:lineRule="auto"/>
        <w:jc w:val="both"/>
      </w:pPr>
      <w:r w:rsidRPr="003F02EE">
        <w:pict>
          <v:shape id="_x0000_i1031" type="#_x0000_t75" style="width:238.5pt;height:23.25pt">
            <v:imagedata r:id="rId12" o:title="" chromakey="white"/>
          </v:shape>
        </w:pict>
      </w:r>
    </w:p>
    <w:p w:rsidR="00430604" w:rsidRDefault="00430604" w:rsidP="005310E3">
      <w:pPr>
        <w:pStyle w:val="ListParagraph"/>
        <w:spacing w:line="240" w:lineRule="auto"/>
        <w:ind w:left="5760"/>
        <w:jc w:val="both"/>
      </w:pPr>
      <w:r>
        <w:tab/>
      </w:r>
      <w:r>
        <w:tab/>
      </w:r>
      <w:r>
        <w:tab/>
      </w:r>
      <w:r>
        <w:tab/>
        <w:t xml:space="preserve">         7</w:t>
      </w:r>
    </w:p>
    <w:p w:rsidR="00430604" w:rsidRDefault="00430604" w:rsidP="005310E3">
      <w:pPr>
        <w:spacing w:line="240" w:lineRule="auto"/>
        <w:ind w:left="720" w:hanging="360"/>
        <w:jc w:val="both"/>
      </w:pPr>
      <w:r>
        <w:t>b)</w:t>
      </w:r>
      <w:r>
        <w:tab/>
        <w:t>When line is busy or link is not available, call cannot be connected and the call gets lost. Explain the various states involving each condition.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8</w:t>
      </w:r>
    </w:p>
    <w:p w:rsidR="00430604" w:rsidRDefault="00430604" w:rsidP="007916AD">
      <w:pPr>
        <w:tabs>
          <w:tab w:val="left" w:pos="360"/>
        </w:tabs>
        <w:spacing w:line="240" w:lineRule="auto"/>
        <w:jc w:val="both"/>
      </w:pPr>
      <w:r>
        <w:t>5)     Write Short notes on (any two):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10</w:t>
      </w:r>
    </w:p>
    <w:p w:rsidR="00430604" w:rsidRDefault="00430604" w:rsidP="007916AD">
      <w:pPr>
        <w:pStyle w:val="ListParagraph"/>
        <w:numPr>
          <w:ilvl w:val="0"/>
          <w:numId w:val="7"/>
        </w:numPr>
        <w:spacing w:line="240" w:lineRule="auto"/>
        <w:ind w:left="360" w:firstLine="0"/>
        <w:jc w:val="both"/>
      </w:pPr>
      <w:r>
        <w:t>System  Simulation</w:t>
      </w:r>
    </w:p>
    <w:p w:rsidR="00430604" w:rsidRDefault="00430604" w:rsidP="007916AD">
      <w:pPr>
        <w:pStyle w:val="ListParagraph"/>
        <w:numPr>
          <w:ilvl w:val="0"/>
          <w:numId w:val="7"/>
        </w:numPr>
        <w:spacing w:line="240" w:lineRule="auto"/>
        <w:ind w:left="360" w:firstLine="0"/>
        <w:jc w:val="both"/>
      </w:pPr>
      <w:r>
        <w:t>Dynamic physical model</w:t>
      </w:r>
    </w:p>
    <w:p w:rsidR="00430604" w:rsidRDefault="00430604" w:rsidP="007916AD">
      <w:pPr>
        <w:pStyle w:val="ListParagraph"/>
        <w:numPr>
          <w:ilvl w:val="0"/>
          <w:numId w:val="7"/>
        </w:numPr>
        <w:spacing w:line="240" w:lineRule="auto"/>
        <w:ind w:left="360" w:firstLine="0"/>
        <w:jc w:val="both"/>
      </w:pPr>
      <w:r>
        <w:t xml:space="preserve">Deterministic Vs Stochastic model </w:t>
      </w:r>
    </w:p>
    <w:sectPr w:rsidR="00430604" w:rsidSect="000652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C8B"/>
    <w:multiLevelType w:val="hybridMultilevel"/>
    <w:tmpl w:val="D872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01E71"/>
    <w:multiLevelType w:val="hybridMultilevel"/>
    <w:tmpl w:val="02A6E772"/>
    <w:lvl w:ilvl="0" w:tplc="E5B88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27846"/>
    <w:multiLevelType w:val="hybridMultilevel"/>
    <w:tmpl w:val="9580B926"/>
    <w:lvl w:ilvl="0" w:tplc="AAB2F47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13475"/>
    <w:multiLevelType w:val="hybridMultilevel"/>
    <w:tmpl w:val="4A2CC892"/>
    <w:lvl w:ilvl="0" w:tplc="E6EEE5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1103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4953ACF"/>
    <w:multiLevelType w:val="hybridMultilevel"/>
    <w:tmpl w:val="18863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F7C4F"/>
    <w:multiLevelType w:val="hybridMultilevel"/>
    <w:tmpl w:val="58C02452"/>
    <w:lvl w:ilvl="0" w:tplc="6ECAC4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084B"/>
    <w:rsid w:val="00065273"/>
    <w:rsid w:val="002A7685"/>
    <w:rsid w:val="002A7817"/>
    <w:rsid w:val="002B1DEC"/>
    <w:rsid w:val="0038789A"/>
    <w:rsid w:val="003F02EE"/>
    <w:rsid w:val="00430604"/>
    <w:rsid w:val="0049257A"/>
    <w:rsid w:val="004C0FFA"/>
    <w:rsid w:val="005310E3"/>
    <w:rsid w:val="007274FB"/>
    <w:rsid w:val="007916AD"/>
    <w:rsid w:val="008D31CB"/>
    <w:rsid w:val="00B6750A"/>
    <w:rsid w:val="00BF1B2E"/>
    <w:rsid w:val="00C02B17"/>
    <w:rsid w:val="00CC6F3B"/>
    <w:rsid w:val="00D23364"/>
    <w:rsid w:val="00D86056"/>
    <w:rsid w:val="00D873E4"/>
    <w:rsid w:val="00DC342F"/>
    <w:rsid w:val="00DE2FF8"/>
    <w:rsid w:val="00E3084B"/>
    <w:rsid w:val="00EB29B5"/>
    <w:rsid w:val="00F8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6AD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308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D8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73E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7916AD"/>
    <w:pPr>
      <w:spacing w:after="0" w:line="240" w:lineRule="auto"/>
      <w:jc w:val="center"/>
    </w:pPr>
    <w:rPr>
      <w:rFonts w:ascii="Arial" w:eastAsia="MS Mincho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99"/>
    <w:locked/>
    <w:rsid w:val="007916AD"/>
    <w:rPr>
      <w:rFonts w:ascii="Arial" w:eastAsia="MS Mincho" w:hAnsi="Arial" w:cs="Arial"/>
      <w:b/>
      <w:bCs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310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158</TotalTime>
  <Pages>2</Pages>
  <Words>177</Words>
  <Characters>1011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18</cp:revision>
  <dcterms:created xsi:type="dcterms:W3CDTF">2012-09-08T10:48:00Z</dcterms:created>
  <dcterms:modified xsi:type="dcterms:W3CDTF">2012-09-09T21:08:00Z</dcterms:modified>
</cp:coreProperties>
</file>