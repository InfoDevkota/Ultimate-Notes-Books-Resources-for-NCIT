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736" w:rsidRPr="002274A2" w:rsidRDefault="00361736" w:rsidP="002274A2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Nepal College of Information Technology</w:t>
      </w:r>
    </w:p>
    <w:p w:rsidR="00361736" w:rsidRPr="002274A2" w:rsidRDefault="00361736" w:rsidP="002274A2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274A2">
        <w:rPr>
          <w:rFonts w:ascii="Times New Roman" w:hAnsi="Times New Roman" w:cs="Times New Roman"/>
          <w:b/>
          <w:bCs/>
        </w:rPr>
        <w:t>Unit Test</w:t>
      </w:r>
    </w:p>
    <w:p w:rsidR="00361736" w:rsidRPr="002274A2" w:rsidRDefault="00361736" w:rsidP="002274A2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Spring 2012</w:t>
      </w:r>
    </w:p>
    <w:p w:rsidR="00361736" w:rsidRPr="002274A2" w:rsidRDefault="00361736" w:rsidP="002274A2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Program</w:t>
      </w:r>
      <w:r w:rsidRPr="002274A2">
        <w:rPr>
          <w:rFonts w:ascii="Times New Roman" w:hAnsi="Times New Roman" w:cs="Times New Roman"/>
        </w:rPr>
        <w:tab/>
        <w:t>:</w:t>
      </w:r>
      <w:r w:rsidRPr="002274A2">
        <w:rPr>
          <w:rFonts w:ascii="Times New Roman" w:hAnsi="Times New Roman" w:cs="Times New Roman"/>
        </w:rPr>
        <w:tab/>
        <w:t>BE IT</w:t>
      </w:r>
      <w:r w:rsidRPr="002274A2">
        <w:rPr>
          <w:rFonts w:ascii="Times New Roman" w:hAnsi="Times New Roman" w:cs="Times New Roman"/>
        </w:rPr>
        <w:tab/>
        <w:t>Time</w:t>
      </w:r>
      <w:r w:rsidRPr="002274A2">
        <w:rPr>
          <w:rFonts w:ascii="Times New Roman" w:hAnsi="Times New Roman" w:cs="Times New Roman"/>
        </w:rPr>
        <w:tab/>
        <w:t>:</w:t>
      </w:r>
      <w:r w:rsidRPr="002274A2">
        <w:rPr>
          <w:rFonts w:ascii="Times New Roman" w:hAnsi="Times New Roman" w:cs="Times New Roman"/>
        </w:rPr>
        <w:tab/>
        <w:t>2 hrs</w:t>
      </w:r>
    </w:p>
    <w:p w:rsidR="00361736" w:rsidRPr="002274A2" w:rsidRDefault="00361736" w:rsidP="002274A2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Semester</w:t>
      </w:r>
      <w:r w:rsidRPr="002274A2">
        <w:rPr>
          <w:rFonts w:ascii="Times New Roman" w:hAnsi="Times New Roman" w:cs="Times New Roman"/>
        </w:rPr>
        <w:tab/>
        <w:t>:</w:t>
      </w:r>
      <w:r w:rsidRPr="002274A2">
        <w:rPr>
          <w:rFonts w:ascii="Times New Roman" w:hAnsi="Times New Roman" w:cs="Times New Roman"/>
        </w:rPr>
        <w:tab/>
        <w:t>(VI)</w:t>
      </w:r>
      <w:r w:rsidRPr="002274A2">
        <w:rPr>
          <w:rFonts w:ascii="Times New Roman" w:hAnsi="Times New Roman" w:cs="Times New Roman"/>
        </w:rPr>
        <w:tab/>
        <w:t>FM</w:t>
      </w:r>
      <w:r w:rsidRPr="002274A2">
        <w:rPr>
          <w:rFonts w:ascii="Times New Roman" w:hAnsi="Times New Roman" w:cs="Times New Roman"/>
        </w:rPr>
        <w:tab/>
        <w:t>:</w:t>
      </w:r>
      <w:r w:rsidRPr="002274A2">
        <w:rPr>
          <w:rFonts w:ascii="Times New Roman" w:hAnsi="Times New Roman" w:cs="Times New Roman"/>
        </w:rPr>
        <w:tab/>
        <w:t>75</w:t>
      </w:r>
    </w:p>
    <w:p w:rsidR="00361736" w:rsidRPr="002274A2" w:rsidRDefault="00361736" w:rsidP="002274A2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2274A2">
        <w:rPr>
          <w:sz w:val="22"/>
          <w:szCs w:val="22"/>
        </w:rPr>
        <w:t>Subject</w:t>
      </w:r>
      <w:r w:rsidRPr="002274A2">
        <w:rPr>
          <w:sz w:val="22"/>
          <w:szCs w:val="22"/>
        </w:rPr>
        <w:tab/>
        <w:t>:</w:t>
      </w:r>
      <w:r w:rsidRPr="002274A2">
        <w:rPr>
          <w:sz w:val="22"/>
          <w:szCs w:val="22"/>
        </w:rPr>
        <w:tab/>
        <w:t>Organization &amp; Management</w:t>
      </w:r>
      <w:r w:rsidRPr="002274A2">
        <w:rPr>
          <w:sz w:val="22"/>
          <w:szCs w:val="22"/>
        </w:rPr>
        <w:tab/>
        <w:t>PM</w:t>
      </w:r>
      <w:r w:rsidRPr="002274A2">
        <w:rPr>
          <w:sz w:val="22"/>
          <w:szCs w:val="22"/>
        </w:rPr>
        <w:tab/>
        <w:t>:</w:t>
      </w:r>
      <w:r w:rsidRPr="002274A2">
        <w:rPr>
          <w:sz w:val="22"/>
          <w:szCs w:val="22"/>
        </w:rPr>
        <w:tab/>
        <w:t>35</w:t>
      </w:r>
    </w:p>
    <w:p w:rsidR="00361736" w:rsidRPr="002274A2" w:rsidRDefault="00361736" w:rsidP="002274A2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361736" w:rsidRPr="002274A2" w:rsidRDefault="00361736" w:rsidP="002274A2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2274A2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361736" w:rsidRPr="002274A2" w:rsidRDefault="00361736" w:rsidP="002274A2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2274A2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361736" w:rsidRPr="002274A2" w:rsidRDefault="00361736" w:rsidP="002274A2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2274A2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2274A2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2274A2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361736" w:rsidRPr="002274A2" w:rsidRDefault="00361736" w:rsidP="002274A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61736" w:rsidRPr="002274A2" w:rsidRDefault="00361736" w:rsidP="002274A2">
      <w:pPr>
        <w:spacing w:after="0" w:line="240" w:lineRule="auto"/>
        <w:ind w:left="540" w:firstLine="720"/>
        <w:jc w:val="both"/>
        <w:rPr>
          <w:rFonts w:ascii="Times New Roman" w:hAnsi="Times New Roman" w:cs="Times New Roman"/>
          <w:b/>
          <w:bCs/>
        </w:rPr>
      </w:pPr>
      <w:r w:rsidRPr="002274A2">
        <w:rPr>
          <w:rFonts w:ascii="Times New Roman" w:hAnsi="Times New Roman" w:cs="Times New Roman"/>
          <w:b/>
          <w:bCs/>
        </w:rPr>
        <w:t>Long Questions (Compulsory)</w:t>
      </w:r>
    </w:p>
    <w:p w:rsidR="00361736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1.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Define Management. Mention the function of Management. Explain the importance of management.</w:t>
      </w:r>
      <w:r w:rsidRPr="002274A2">
        <w:rPr>
          <w:rFonts w:ascii="Times New Roman" w:hAnsi="Times New Roman" w:cs="Times New Roman"/>
        </w:rPr>
        <w:tab/>
        <w:t>(1+2+5)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2.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Briefly explain the levels of managers in the organization.  Also explain about the importance of authority and relationship in the  organization</w:t>
      </w:r>
      <w:r w:rsidRPr="002274A2">
        <w:rPr>
          <w:rFonts w:ascii="Times New Roman" w:hAnsi="Times New Roman" w:cs="Times New Roman"/>
        </w:rPr>
        <w:tab/>
        <w:t>(5+3)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3.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What is organization? What are the principles of organization?</w:t>
      </w:r>
      <w:r w:rsidRPr="002274A2">
        <w:rPr>
          <w:rFonts w:ascii="Times New Roman" w:hAnsi="Times New Roman" w:cs="Times New Roman"/>
        </w:rPr>
        <w:tab/>
        <w:t>(1+6)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4.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Briefly explain about the line and staff organization structure and matrix organization structure.</w:t>
      </w:r>
      <w:r w:rsidRPr="002274A2">
        <w:rPr>
          <w:rFonts w:ascii="Times New Roman" w:hAnsi="Times New Roman" w:cs="Times New Roman"/>
        </w:rPr>
        <w:tab/>
        <w:t>(4+4)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5.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What do you mean my formal and informal organization? What are the differences between formal and informal organization?</w:t>
      </w:r>
      <w:r w:rsidRPr="002274A2">
        <w:rPr>
          <w:rFonts w:ascii="Times New Roman" w:hAnsi="Times New Roman" w:cs="Times New Roman"/>
        </w:rPr>
        <w:tab/>
        <w:t>(2+6)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6.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What is organizational chart? Explain different types of organization chart.</w:t>
      </w:r>
      <w:r w:rsidRPr="002274A2">
        <w:rPr>
          <w:rFonts w:ascii="Times New Roman" w:hAnsi="Times New Roman" w:cs="Times New Roman"/>
        </w:rPr>
        <w:tab/>
        <w:t>(2+5)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7.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What is motivation? What are the types of motivation?  Explain any four importance of motivation in an organization.</w:t>
      </w:r>
      <w:r w:rsidRPr="002274A2">
        <w:rPr>
          <w:rFonts w:ascii="Times New Roman" w:hAnsi="Times New Roman" w:cs="Times New Roman"/>
        </w:rPr>
        <w:tab/>
        <w:t>(1+3+4)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8.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Explain Maslow’s hierarchy theory of motivation in detail in organizational context.</w:t>
      </w:r>
      <w:r w:rsidRPr="002274A2">
        <w:rPr>
          <w:rFonts w:ascii="Times New Roman" w:hAnsi="Times New Roman" w:cs="Times New Roman"/>
        </w:rPr>
        <w:tab/>
        <w:t>(8)</w:t>
      </w:r>
    </w:p>
    <w:p w:rsidR="00361736" w:rsidRPr="002274A2" w:rsidRDefault="00361736" w:rsidP="002274A2">
      <w:pPr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  <w:b/>
          <w:bCs/>
        </w:rPr>
      </w:pPr>
      <w:r w:rsidRPr="002274A2">
        <w:rPr>
          <w:rFonts w:ascii="Times New Roman" w:hAnsi="Times New Roman" w:cs="Times New Roman"/>
          <w:b/>
          <w:bCs/>
        </w:rPr>
        <w:t>9.</w:t>
      </w:r>
      <w:r w:rsidRPr="002274A2">
        <w:rPr>
          <w:rFonts w:ascii="Times New Roman" w:hAnsi="Times New Roman" w:cs="Times New Roman"/>
          <w:b/>
          <w:bCs/>
        </w:rPr>
        <w:tab/>
      </w:r>
      <w:r w:rsidRPr="002274A2">
        <w:rPr>
          <w:rFonts w:ascii="Times New Roman" w:hAnsi="Times New Roman" w:cs="Times New Roman"/>
          <w:b/>
          <w:bCs/>
        </w:rPr>
        <w:tab/>
        <w:t>Write Short notes: Answer any three</w:t>
      </w:r>
    </w:p>
    <w:p w:rsidR="00361736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ab/>
        <w:t>a)</w:t>
      </w:r>
      <w:r w:rsidRPr="002274A2">
        <w:rPr>
          <w:rFonts w:ascii="Times New Roman" w:hAnsi="Times New Roman" w:cs="Times New Roman"/>
        </w:rPr>
        <w:tab/>
        <w:t>Management by objectives (MBO)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ab/>
        <w:t>b)</w:t>
      </w:r>
      <w:r w:rsidRPr="002274A2">
        <w:rPr>
          <w:rFonts w:ascii="Times New Roman" w:hAnsi="Times New Roman" w:cs="Times New Roman"/>
        </w:rPr>
        <w:tab/>
        <w:t>Hygienic motivation theory of motivation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ab/>
        <w:t>c)</w:t>
      </w:r>
      <w:r w:rsidRPr="002274A2">
        <w:rPr>
          <w:rFonts w:ascii="Times New Roman" w:hAnsi="Times New Roman" w:cs="Times New Roman"/>
        </w:rPr>
        <w:tab/>
        <w:t>Line organization structure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ab/>
        <w:t>d)</w:t>
      </w:r>
      <w:r w:rsidRPr="002274A2">
        <w:rPr>
          <w:rFonts w:ascii="Times New Roman" w:hAnsi="Times New Roman" w:cs="Times New Roman"/>
        </w:rPr>
        <w:tab/>
        <w:t>Managerial grid theory of leadership</w:t>
      </w:r>
    </w:p>
    <w:p w:rsidR="00361736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ab/>
        <w:t>e)</w:t>
      </w:r>
      <w:r w:rsidRPr="002274A2">
        <w:rPr>
          <w:rFonts w:ascii="Times New Roman" w:hAnsi="Times New Roman" w:cs="Times New Roman"/>
        </w:rPr>
        <w:tab/>
        <w:t>Types of leadership style</w:t>
      </w:r>
    </w:p>
    <w:p w:rsidR="00361736" w:rsidRPr="002274A2" w:rsidRDefault="00361736" w:rsidP="002274A2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Pr="002274A2">
        <w:rPr>
          <w:rFonts w:ascii="Times New Roman" w:hAnsi="Times New Roman" w:cs="Times New Roman"/>
        </w:rPr>
        <w:t>Nepal College of Information Technology</w:t>
      </w:r>
    </w:p>
    <w:p w:rsidR="00361736" w:rsidRPr="002274A2" w:rsidRDefault="00361736" w:rsidP="002274A2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274A2">
        <w:rPr>
          <w:rFonts w:ascii="Times New Roman" w:hAnsi="Times New Roman" w:cs="Times New Roman"/>
          <w:b/>
          <w:bCs/>
        </w:rPr>
        <w:t>Unit Test</w:t>
      </w:r>
    </w:p>
    <w:p w:rsidR="00361736" w:rsidRPr="002274A2" w:rsidRDefault="00361736" w:rsidP="002274A2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Spring 2012</w:t>
      </w:r>
    </w:p>
    <w:p w:rsidR="00361736" w:rsidRPr="002274A2" w:rsidRDefault="00361736" w:rsidP="002274A2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Program</w:t>
      </w:r>
      <w:r w:rsidRPr="002274A2">
        <w:rPr>
          <w:rFonts w:ascii="Times New Roman" w:hAnsi="Times New Roman" w:cs="Times New Roman"/>
        </w:rPr>
        <w:tab/>
        <w:t>:</w:t>
      </w:r>
      <w:r w:rsidRPr="002274A2">
        <w:rPr>
          <w:rFonts w:ascii="Times New Roman" w:hAnsi="Times New Roman" w:cs="Times New Roman"/>
        </w:rPr>
        <w:tab/>
        <w:t>BE IT</w:t>
      </w:r>
      <w:r w:rsidRPr="002274A2">
        <w:rPr>
          <w:rFonts w:ascii="Times New Roman" w:hAnsi="Times New Roman" w:cs="Times New Roman"/>
        </w:rPr>
        <w:tab/>
        <w:t>Time</w:t>
      </w:r>
      <w:r w:rsidRPr="002274A2">
        <w:rPr>
          <w:rFonts w:ascii="Times New Roman" w:hAnsi="Times New Roman" w:cs="Times New Roman"/>
        </w:rPr>
        <w:tab/>
        <w:t>:</w:t>
      </w:r>
      <w:r w:rsidRPr="002274A2">
        <w:rPr>
          <w:rFonts w:ascii="Times New Roman" w:hAnsi="Times New Roman" w:cs="Times New Roman"/>
        </w:rPr>
        <w:tab/>
        <w:t>2 hrs</w:t>
      </w:r>
    </w:p>
    <w:p w:rsidR="00361736" w:rsidRPr="002274A2" w:rsidRDefault="00361736" w:rsidP="002274A2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Semester</w:t>
      </w:r>
      <w:r w:rsidRPr="002274A2">
        <w:rPr>
          <w:rFonts w:ascii="Times New Roman" w:hAnsi="Times New Roman" w:cs="Times New Roman"/>
        </w:rPr>
        <w:tab/>
        <w:t>:</w:t>
      </w:r>
      <w:r w:rsidRPr="002274A2">
        <w:rPr>
          <w:rFonts w:ascii="Times New Roman" w:hAnsi="Times New Roman" w:cs="Times New Roman"/>
        </w:rPr>
        <w:tab/>
        <w:t>(VI)</w:t>
      </w:r>
      <w:r w:rsidRPr="002274A2">
        <w:rPr>
          <w:rFonts w:ascii="Times New Roman" w:hAnsi="Times New Roman" w:cs="Times New Roman"/>
        </w:rPr>
        <w:tab/>
        <w:t>FM</w:t>
      </w:r>
      <w:r w:rsidRPr="002274A2">
        <w:rPr>
          <w:rFonts w:ascii="Times New Roman" w:hAnsi="Times New Roman" w:cs="Times New Roman"/>
        </w:rPr>
        <w:tab/>
        <w:t>:</w:t>
      </w:r>
      <w:r w:rsidRPr="002274A2">
        <w:rPr>
          <w:rFonts w:ascii="Times New Roman" w:hAnsi="Times New Roman" w:cs="Times New Roman"/>
        </w:rPr>
        <w:tab/>
        <w:t>75</w:t>
      </w:r>
    </w:p>
    <w:p w:rsidR="00361736" w:rsidRPr="002274A2" w:rsidRDefault="00361736" w:rsidP="002274A2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2274A2">
        <w:rPr>
          <w:sz w:val="22"/>
          <w:szCs w:val="22"/>
        </w:rPr>
        <w:t>Subject</w:t>
      </w:r>
      <w:r w:rsidRPr="002274A2">
        <w:rPr>
          <w:sz w:val="22"/>
          <w:szCs w:val="22"/>
        </w:rPr>
        <w:tab/>
        <w:t>:</w:t>
      </w:r>
      <w:r w:rsidRPr="002274A2">
        <w:rPr>
          <w:sz w:val="22"/>
          <w:szCs w:val="22"/>
        </w:rPr>
        <w:tab/>
        <w:t>Organization &amp; Management</w:t>
      </w:r>
      <w:r w:rsidRPr="002274A2">
        <w:rPr>
          <w:sz w:val="22"/>
          <w:szCs w:val="22"/>
        </w:rPr>
        <w:tab/>
        <w:t>PM</w:t>
      </w:r>
      <w:r w:rsidRPr="002274A2">
        <w:rPr>
          <w:sz w:val="22"/>
          <w:szCs w:val="22"/>
        </w:rPr>
        <w:tab/>
        <w:t>:</w:t>
      </w:r>
      <w:r w:rsidRPr="002274A2">
        <w:rPr>
          <w:sz w:val="22"/>
          <w:szCs w:val="22"/>
        </w:rPr>
        <w:tab/>
        <w:t>35</w:t>
      </w:r>
    </w:p>
    <w:p w:rsidR="00361736" w:rsidRPr="002274A2" w:rsidRDefault="00361736" w:rsidP="002274A2">
      <w:pPr>
        <w:pStyle w:val="BodyTextIndent"/>
        <w:tabs>
          <w:tab w:val="left" w:pos="1080"/>
          <w:tab w:val="left" w:pos="4860"/>
        </w:tabs>
        <w:rPr>
          <w:sz w:val="22"/>
          <w:szCs w:val="22"/>
        </w:rPr>
      </w:pPr>
    </w:p>
    <w:p w:rsidR="00361736" w:rsidRPr="002274A2" w:rsidRDefault="00361736" w:rsidP="002274A2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2274A2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361736" w:rsidRPr="002274A2" w:rsidRDefault="00361736" w:rsidP="002274A2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2274A2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361736" w:rsidRPr="002274A2" w:rsidRDefault="00361736" w:rsidP="002274A2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2274A2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2274A2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2274A2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361736" w:rsidRPr="002274A2" w:rsidRDefault="00361736" w:rsidP="002274A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61736" w:rsidRPr="002274A2" w:rsidRDefault="00361736" w:rsidP="002274A2">
      <w:pPr>
        <w:spacing w:after="0" w:line="240" w:lineRule="auto"/>
        <w:ind w:left="540" w:firstLine="720"/>
        <w:jc w:val="both"/>
        <w:rPr>
          <w:rFonts w:ascii="Times New Roman" w:hAnsi="Times New Roman" w:cs="Times New Roman"/>
          <w:b/>
          <w:bCs/>
        </w:rPr>
      </w:pPr>
      <w:r w:rsidRPr="002274A2">
        <w:rPr>
          <w:rFonts w:ascii="Times New Roman" w:hAnsi="Times New Roman" w:cs="Times New Roman"/>
          <w:b/>
          <w:bCs/>
        </w:rPr>
        <w:t>Long Questions (Compulsory)</w:t>
      </w:r>
    </w:p>
    <w:p w:rsidR="00361736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1.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Define Management. Mention the function of Management. Explain the importance of management.</w:t>
      </w:r>
      <w:r w:rsidRPr="002274A2">
        <w:rPr>
          <w:rFonts w:ascii="Times New Roman" w:hAnsi="Times New Roman" w:cs="Times New Roman"/>
        </w:rPr>
        <w:tab/>
        <w:t>(1+2+5)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2.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Briefly explain the levels of managers in the organization.  Also explain about the importance of authority and relationship in the  organization</w:t>
      </w:r>
      <w:r w:rsidRPr="002274A2">
        <w:rPr>
          <w:rFonts w:ascii="Times New Roman" w:hAnsi="Times New Roman" w:cs="Times New Roman"/>
        </w:rPr>
        <w:tab/>
        <w:t>(5+3)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3.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What is organization? What are the principles of organization?</w:t>
      </w:r>
      <w:r w:rsidRPr="002274A2">
        <w:rPr>
          <w:rFonts w:ascii="Times New Roman" w:hAnsi="Times New Roman" w:cs="Times New Roman"/>
        </w:rPr>
        <w:tab/>
        <w:t>(1+6)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4.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Briefly explain about the line and staff organization structure and matrix organization structure.</w:t>
      </w:r>
      <w:r w:rsidRPr="002274A2">
        <w:rPr>
          <w:rFonts w:ascii="Times New Roman" w:hAnsi="Times New Roman" w:cs="Times New Roman"/>
        </w:rPr>
        <w:tab/>
        <w:t>(4+4)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5.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What do you mean my formal and informal organization? What are the differences between formal and informal organization?</w:t>
      </w:r>
      <w:r w:rsidRPr="002274A2">
        <w:rPr>
          <w:rFonts w:ascii="Times New Roman" w:hAnsi="Times New Roman" w:cs="Times New Roman"/>
        </w:rPr>
        <w:tab/>
        <w:t>(2+6)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6.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What is organizational chart? Explain different types of organization chart.</w:t>
      </w:r>
      <w:r w:rsidRPr="002274A2">
        <w:rPr>
          <w:rFonts w:ascii="Times New Roman" w:hAnsi="Times New Roman" w:cs="Times New Roman"/>
        </w:rPr>
        <w:tab/>
        <w:t>(2+5)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7.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What is motivation? What are the types of motivation?  Explain any four importance of motivation in an organization.</w:t>
      </w:r>
      <w:r w:rsidRPr="002274A2">
        <w:rPr>
          <w:rFonts w:ascii="Times New Roman" w:hAnsi="Times New Roman" w:cs="Times New Roman"/>
        </w:rPr>
        <w:tab/>
        <w:t>(1+3+4)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>8.</w:t>
      </w:r>
      <w:r w:rsidRPr="002274A2">
        <w:rPr>
          <w:rFonts w:ascii="Times New Roman" w:hAnsi="Times New Roman" w:cs="Times New Roman"/>
        </w:rPr>
        <w:tab/>
      </w:r>
      <w:r w:rsidRPr="002274A2">
        <w:rPr>
          <w:rFonts w:ascii="Times New Roman" w:hAnsi="Times New Roman" w:cs="Times New Roman"/>
        </w:rPr>
        <w:tab/>
        <w:t>Explain Maslow’s hierarchy theory of motivation in detail in organizational context.</w:t>
      </w:r>
      <w:r w:rsidRPr="002274A2">
        <w:rPr>
          <w:rFonts w:ascii="Times New Roman" w:hAnsi="Times New Roman" w:cs="Times New Roman"/>
        </w:rPr>
        <w:tab/>
        <w:t>(8)</w:t>
      </w:r>
    </w:p>
    <w:p w:rsidR="00361736" w:rsidRPr="002274A2" w:rsidRDefault="00361736" w:rsidP="002274A2">
      <w:pPr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  <w:b/>
          <w:bCs/>
        </w:rPr>
      </w:pPr>
      <w:r w:rsidRPr="002274A2">
        <w:rPr>
          <w:rFonts w:ascii="Times New Roman" w:hAnsi="Times New Roman" w:cs="Times New Roman"/>
          <w:b/>
          <w:bCs/>
        </w:rPr>
        <w:t>9.</w:t>
      </w:r>
      <w:r w:rsidRPr="002274A2">
        <w:rPr>
          <w:rFonts w:ascii="Times New Roman" w:hAnsi="Times New Roman" w:cs="Times New Roman"/>
          <w:b/>
          <w:bCs/>
        </w:rPr>
        <w:tab/>
      </w:r>
      <w:r w:rsidRPr="002274A2">
        <w:rPr>
          <w:rFonts w:ascii="Times New Roman" w:hAnsi="Times New Roman" w:cs="Times New Roman"/>
          <w:b/>
          <w:bCs/>
        </w:rPr>
        <w:tab/>
        <w:t>Write Short notes: Answer any three</w:t>
      </w:r>
    </w:p>
    <w:p w:rsidR="00361736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ab/>
        <w:t>a)</w:t>
      </w:r>
      <w:r w:rsidRPr="002274A2">
        <w:rPr>
          <w:rFonts w:ascii="Times New Roman" w:hAnsi="Times New Roman" w:cs="Times New Roman"/>
        </w:rPr>
        <w:tab/>
        <w:t>Management by objectives (MBO)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ab/>
        <w:t>b)</w:t>
      </w:r>
      <w:r w:rsidRPr="002274A2">
        <w:rPr>
          <w:rFonts w:ascii="Times New Roman" w:hAnsi="Times New Roman" w:cs="Times New Roman"/>
        </w:rPr>
        <w:tab/>
        <w:t>Hygienic motivation theory of motivation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ab/>
        <w:t>c)</w:t>
      </w:r>
      <w:r w:rsidRPr="002274A2">
        <w:rPr>
          <w:rFonts w:ascii="Times New Roman" w:hAnsi="Times New Roman" w:cs="Times New Roman"/>
        </w:rPr>
        <w:tab/>
        <w:t>Line organization structure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ab/>
        <w:t>d)</w:t>
      </w:r>
      <w:r w:rsidRPr="002274A2">
        <w:rPr>
          <w:rFonts w:ascii="Times New Roman" w:hAnsi="Times New Roman" w:cs="Times New Roman"/>
        </w:rPr>
        <w:tab/>
        <w:t>Managerial grid theory of leadership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  <w:r w:rsidRPr="002274A2">
        <w:rPr>
          <w:rFonts w:ascii="Times New Roman" w:hAnsi="Times New Roman" w:cs="Times New Roman"/>
        </w:rPr>
        <w:tab/>
        <w:t>e)</w:t>
      </w:r>
      <w:r w:rsidRPr="002274A2">
        <w:rPr>
          <w:rFonts w:ascii="Times New Roman" w:hAnsi="Times New Roman" w:cs="Times New Roman"/>
        </w:rPr>
        <w:tab/>
        <w:t>Types of leadership style</w:t>
      </w:r>
    </w:p>
    <w:p w:rsidR="00361736" w:rsidRPr="002274A2" w:rsidRDefault="00361736" w:rsidP="002274A2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0" w:hanging="1260"/>
        <w:jc w:val="both"/>
        <w:rPr>
          <w:rFonts w:ascii="Times New Roman" w:hAnsi="Times New Roman" w:cs="Times New Roman"/>
        </w:rPr>
      </w:pPr>
    </w:p>
    <w:sectPr w:rsidR="00361736" w:rsidRPr="002274A2" w:rsidSect="002274A2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41758"/>
    <w:multiLevelType w:val="multilevel"/>
    <w:tmpl w:val="FCACF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7DFE"/>
    <w:multiLevelType w:val="multilevel"/>
    <w:tmpl w:val="FCACF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D2B7D"/>
    <w:multiLevelType w:val="multilevel"/>
    <w:tmpl w:val="FCACF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26F03"/>
    <w:multiLevelType w:val="hybridMultilevel"/>
    <w:tmpl w:val="FCACF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5137B88"/>
    <w:multiLevelType w:val="multilevel"/>
    <w:tmpl w:val="FCACF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A2104"/>
    <w:multiLevelType w:val="multilevel"/>
    <w:tmpl w:val="FCACF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1B417C"/>
    <w:multiLevelType w:val="multilevel"/>
    <w:tmpl w:val="FCACF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C593F"/>
    <w:multiLevelType w:val="multilevel"/>
    <w:tmpl w:val="FCACF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3865F9"/>
    <w:multiLevelType w:val="multilevel"/>
    <w:tmpl w:val="FCACF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C6833"/>
    <w:multiLevelType w:val="multilevel"/>
    <w:tmpl w:val="FCACF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3F16"/>
    <w:rsid w:val="00180D5D"/>
    <w:rsid w:val="002274A2"/>
    <w:rsid w:val="002C0FC0"/>
    <w:rsid w:val="002D57AD"/>
    <w:rsid w:val="00361736"/>
    <w:rsid w:val="004E4BEA"/>
    <w:rsid w:val="00610F89"/>
    <w:rsid w:val="0075068C"/>
    <w:rsid w:val="00AC3F16"/>
    <w:rsid w:val="00B63FA8"/>
    <w:rsid w:val="00C738AA"/>
    <w:rsid w:val="00D0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BEA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C3F16"/>
    <w:pPr>
      <w:ind w:left="720"/>
    </w:pPr>
  </w:style>
  <w:style w:type="paragraph" w:styleId="BodyTextIndent">
    <w:name w:val="Body Text Indent"/>
    <w:basedOn w:val="Normal"/>
    <w:link w:val="BodyTextIndentChar1"/>
    <w:uiPriority w:val="99"/>
    <w:rsid w:val="002274A2"/>
    <w:pPr>
      <w:spacing w:after="0" w:line="240" w:lineRule="auto"/>
      <w:ind w:left="360"/>
      <w:jc w:val="both"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273E"/>
    <w:rPr>
      <w:rFonts w:cs="Calibri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2274A2"/>
    <w:rPr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27</TotalTime>
  <Pages>1</Pages>
  <Words>434</Words>
  <Characters>2480</Characters>
  <Application>Microsoft Office Outlook</Application>
  <DocSecurity>0</DocSecurity>
  <Lines>0</Lines>
  <Paragraphs>0</Paragraphs>
  <ScaleCrop>false</ScaleCrop>
  <Company>Skylark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coordinator</dc:creator>
  <cp:keywords/>
  <dc:description/>
  <cp:lastModifiedBy>admin</cp:lastModifiedBy>
  <cp:revision>6</cp:revision>
  <dcterms:created xsi:type="dcterms:W3CDTF">2012-09-05T02:35:00Z</dcterms:created>
  <dcterms:modified xsi:type="dcterms:W3CDTF">2012-09-09T22:28:00Z</dcterms:modified>
</cp:coreProperties>
</file>